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4AA1" w14:textId="77777777" w:rsidR="009A06D5" w:rsidRDefault="009A06D5" w:rsidP="009A06D5">
      <w:pPr>
        <w:spacing w:line="360" w:lineRule="auto"/>
        <w:jc w:val="center"/>
        <w:rPr>
          <w:b/>
          <w:sz w:val="32"/>
        </w:rPr>
      </w:pPr>
    </w:p>
    <w:p w14:paraId="0F424AA2" w14:textId="77777777" w:rsidR="009A06D5" w:rsidRDefault="009A06D5" w:rsidP="009A06D5">
      <w:pPr>
        <w:spacing w:line="360" w:lineRule="auto"/>
        <w:jc w:val="center"/>
        <w:rPr>
          <w:b/>
          <w:sz w:val="32"/>
        </w:rPr>
      </w:pPr>
    </w:p>
    <w:p w14:paraId="0F424AA3" w14:textId="77777777" w:rsidR="009A06D5" w:rsidRDefault="009A06D5" w:rsidP="009A06D5">
      <w:pPr>
        <w:spacing w:line="360" w:lineRule="auto"/>
        <w:jc w:val="center"/>
        <w:rPr>
          <w:b/>
          <w:sz w:val="32"/>
        </w:rPr>
      </w:pPr>
    </w:p>
    <w:p w14:paraId="0F424AA4" w14:textId="77777777" w:rsidR="009A06D5" w:rsidRDefault="009A06D5" w:rsidP="009A06D5">
      <w:pPr>
        <w:spacing w:line="360" w:lineRule="auto"/>
        <w:jc w:val="center"/>
        <w:rPr>
          <w:b/>
          <w:sz w:val="32"/>
        </w:rPr>
      </w:pPr>
    </w:p>
    <w:p w14:paraId="0F424AA5" w14:textId="77777777" w:rsidR="009A06D5" w:rsidRDefault="009A06D5" w:rsidP="009A06D5">
      <w:pPr>
        <w:spacing w:line="360" w:lineRule="auto"/>
        <w:jc w:val="center"/>
        <w:rPr>
          <w:b/>
          <w:sz w:val="32"/>
        </w:rPr>
      </w:pPr>
    </w:p>
    <w:p w14:paraId="0F424AA6" w14:textId="77777777" w:rsidR="009A06D5" w:rsidRDefault="009A06D5" w:rsidP="009A06D5">
      <w:pPr>
        <w:spacing w:line="360" w:lineRule="auto"/>
        <w:jc w:val="center"/>
        <w:rPr>
          <w:b/>
          <w:sz w:val="32"/>
        </w:rPr>
      </w:pPr>
    </w:p>
    <w:p w14:paraId="0F424AA7" w14:textId="77777777" w:rsidR="006331AD" w:rsidRPr="00F16655" w:rsidRDefault="009A06D5" w:rsidP="009A06D5">
      <w:pPr>
        <w:spacing w:line="360" w:lineRule="auto"/>
        <w:jc w:val="center"/>
        <w:rPr>
          <w:b/>
          <w:sz w:val="36"/>
        </w:rPr>
      </w:pPr>
      <w:r w:rsidRPr="00F16655">
        <w:rPr>
          <w:b/>
          <w:sz w:val="36"/>
        </w:rPr>
        <w:t>Interplanetary Internet Routing System Documentation</w:t>
      </w:r>
    </w:p>
    <w:p w14:paraId="0F424AA8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A9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AA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AB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AC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AD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AE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AF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B0" w14:textId="77777777" w:rsidR="004865A3" w:rsidRPr="00F16655" w:rsidRDefault="004865A3" w:rsidP="009A06D5">
      <w:pPr>
        <w:spacing w:line="360" w:lineRule="auto"/>
        <w:jc w:val="center"/>
        <w:rPr>
          <w:b/>
          <w:sz w:val="32"/>
        </w:rPr>
      </w:pPr>
    </w:p>
    <w:p w14:paraId="0F424AB1" w14:textId="486E880F" w:rsidR="004865A3" w:rsidRPr="00F16655" w:rsidRDefault="004865A3" w:rsidP="004865A3">
      <w:pPr>
        <w:spacing w:line="360" w:lineRule="auto"/>
        <w:jc w:val="center"/>
        <w:rPr>
          <w:i/>
          <w:sz w:val="21"/>
          <w:szCs w:val="21"/>
        </w:rPr>
      </w:pPr>
      <w:r w:rsidRPr="00F16655">
        <w:rPr>
          <w:i/>
          <w:sz w:val="21"/>
          <w:szCs w:val="21"/>
        </w:rPr>
        <w:t xml:space="preserve">Drafted </w:t>
      </w:r>
      <w:r w:rsidR="00A517C7">
        <w:rPr>
          <w:i/>
          <w:sz w:val="21"/>
          <w:szCs w:val="21"/>
        </w:rPr>
        <w:t>b</w:t>
      </w:r>
      <w:r w:rsidRPr="00F16655">
        <w:rPr>
          <w:i/>
          <w:sz w:val="21"/>
          <w:szCs w:val="21"/>
        </w:rPr>
        <w:t xml:space="preserve">y Sam Horovatin, co-authorship by Fredrik Johansson, Wai Chung </w:t>
      </w:r>
      <w:proofErr w:type="gramStart"/>
      <w:r w:rsidRPr="00F16655">
        <w:rPr>
          <w:i/>
          <w:sz w:val="21"/>
          <w:szCs w:val="21"/>
        </w:rPr>
        <w:t>Fung</w:t>
      </w:r>
      <w:proofErr w:type="gramEnd"/>
      <w:r w:rsidRPr="00F16655">
        <w:rPr>
          <w:i/>
          <w:sz w:val="21"/>
          <w:szCs w:val="21"/>
        </w:rPr>
        <w:t xml:space="preserve"> and Nicholas </w:t>
      </w:r>
      <w:proofErr w:type="spellStart"/>
      <w:r w:rsidRPr="00F16655">
        <w:rPr>
          <w:i/>
          <w:sz w:val="21"/>
          <w:szCs w:val="21"/>
        </w:rPr>
        <w:t>Brunoro</w:t>
      </w:r>
      <w:proofErr w:type="spellEnd"/>
      <w:r w:rsidRPr="00F16655">
        <w:rPr>
          <w:i/>
          <w:sz w:val="21"/>
          <w:szCs w:val="21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/>
        </w:rPr>
        <w:id w:val="102236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424AB2" w14:textId="77777777" w:rsidR="004865A3" w:rsidRPr="00F16655" w:rsidRDefault="004865A3">
          <w:pPr>
            <w:pStyle w:val="TOCHeading"/>
          </w:pPr>
          <w:r w:rsidRPr="00F16655">
            <w:t>Contents</w:t>
          </w:r>
        </w:p>
        <w:p w14:paraId="7BB29C8B" w14:textId="2B31A993" w:rsidR="009B01AA" w:rsidRDefault="004865A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 w:rsidRPr="00F16655">
            <w:fldChar w:fldCharType="begin"/>
          </w:r>
          <w:r w:rsidRPr="00F16655">
            <w:instrText xml:space="preserve"> TOC \o "1-3" \h \z \u </w:instrText>
          </w:r>
          <w:r w:rsidRPr="00F16655">
            <w:fldChar w:fldCharType="separate"/>
          </w:r>
          <w:hyperlink w:anchor="_Toc498544016" w:history="1">
            <w:r w:rsidR="009B01AA" w:rsidRPr="00C94C51">
              <w:rPr>
                <w:rStyle w:val="Hyperlink"/>
                <w:noProof/>
              </w:rPr>
              <w:t>Project Abstract:</w:t>
            </w:r>
            <w:r w:rsidR="009B01AA">
              <w:rPr>
                <w:noProof/>
                <w:webHidden/>
              </w:rPr>
              <w:tab/>
            </w:r>
            <w:r w:rsidR="009B01AA">
              <w:rPr>
                <w:noProof/>
                <w:webHidden/>
              </w:rPr>
              <w:fldChar w:fldCharType="begin"/>
            </w:r>
            <w:r w:rsidR="009B01AA">
              <w:rPr>
                <w:noProof/>
                <w:webHidden/>
              </w:rPr>
              <w:instrText xml:space="preserve"> PAGEREF _Toc498544016 \h </w:instrText>
            </w:r>
            <w:r w:rsidR="009B01AA">
              <w:rPr>
                <w:noProof/>
                <w:webHidden/>
              </w:rPr>
            </w:r>
            <w:r w:rsidR="009B01AA">
              <w:rPr>
                <w:noProof/>
                <w:webHidden/>
              </w:rPr>
              <w:fldChar w:fldCharType="separate"/>
            </w:r>
            <w:r w:rsidR="008C136C">
              <w:rPr>
                <w:noProof/>
                <w:webHidden/>
              </w:rPr>
              <w:t>3</w:t>
            </w:r>
            <w:r w:rsidR="009B01AA">
              <w:rPr>
                <w:noProof/>
                <w:webHidden/>
              </w:rPr>
              <w:fldChar w:fldCharType="end"/>
            </w:r>
          </w:hyperlink>
        </w:p>
        <w:p w14:paraId="0E2C85B9" w14:textId="2C7CB675" w:rsidR="009B01AA" w:rsidRDefault="009B01A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8544017" w:history="1">
            <w:r w:rsidRPr="00C94C51">
              <w:rPr>
                <w:rStyle w:val="Hyperlink"/>
                <w:noProof/>
              </w:rPr>
              <w:t>System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3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BC2F" w14:textId="3D5B16CB" w:rsidR="009B01AA" w:rsidRDefault="009B01AA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8544018" w:history="1">
            <w:r w:rsidRPr="00C94C51">
              <w:rPr>
                <w:rStyle w:val="Hyperlink"/>
                <w:noProof/>
              </w:rPr>
              <w:t>Terminology 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3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36D5" w14:textId="3CA7B9FB" w:rsidR="009B01AA" w:rsidRDefault="009B01AA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8544019" w:history="1">
            <w:r w:rsidRPr="00C94C51">
              <w:rPr>
                <w:rStyle w:val="Hyperlink"/>
                <w:noProof/>
              </w:rPr>
              <w:t>System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3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6877" w14:textId="7665FBEC" w:rsidR="009B01AA" w:rsidRDefault="009B01AA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8544020" w:history="1">
            <w:r w:rsidRPr="00C94C51">
              <w:rPr>
                <w:rStyle w:val="Hyperlink"/>
                <w:noProof/>
              </w:rPr>
              <w:t>Meta-Data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3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63F7" w14:textId="2F9B3D61" w:rsidR="009B01AA" w:rsidRDefault="009B01AA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8544021" w:history="1">
            <w:r w:rsidRPr="00C94C51">
              <w:rPr>
                <w:rStyle w:val="Hyperlink"/>
                <w:noProof/>
              </w:rPr>
              <w:t>Project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_Toc498544021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3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4AB7" w14:textId="14A43C86" w:rsidR="004865A3" w:rsidRPr="00F16655" w:rsidRDefault="004865A3">
          <w:r w:rsidRPr="00F16655">
            <w:rPr>
              <w:b/>
              <w:bCs/>
              <w:noProof/>
            </w:rPr>
            <w:fldChar w:fldCharType="end"/>
          </w:r>
        </w:p>
      </w:sdtContent>
    </w:sdt>
    <w:p w14:paraId="0F424AB8" w14:textId="77777777" w:rsidR="004865A3" w:rsidRPr="00F16655" w:rsidRDefault="004865A3" w:rsidP="004865A3">
      <w:pPr>
        <w:spacing w:line="360" w:lineRule="auto"/>
        <w:rPr>
          <w:sz w:val="24"/>
        </w:rPr>
      </w:pPr>
      <w:bookmarkStart w:id="0" w:name="_GoBack"/>
      <w:bookmarkEnd w:id="0"/>
    </w:p>
    <w:p w14:paraId="0F424AB9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BA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BB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BC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BD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BE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BF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C0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C1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C2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C3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C4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C5" w14:textId="77777777" w:rsidR="004865A3" w:rsidRPr="00F16655" w:rsidRDefault="004865A3" w:rsidP="004865A3">
      <w:pPr>
        <w:spacing w:line="360" w:lineRule="auto"/>
        <w:rPr>
          <w:sz w:val="24"/>
        </w:rPr>
      </w:pPr>
    </w:p>
    <w:p w14:paraId="0F424AC6" w14:textId="77777777" w:rsidR="004865A3" w:rsidRPr="00F16655" w:rsidRDefault="004865A3" w:rsidP="004865A3">
      <w:pPr>
        <w:pStyle w:val="Heading1"/>
        <w:spacing w:line="480" w:lineRule="auto"/>
      </w:pPr>
      <w:bookmarkStart w:id="1" w:name="_Toc498544016"/>
      <w:r w:rsidRPr="00F16655">
        <w:lastRenderedPageBreak/>
        <w:t>Project Abstract:</w:t>
      </w:r>
      <w:bookmarkEnd w:id="1"/>
    </w:p>
    <w:p w14:paraId="0F424AC7" w14:textId="0E44104F" w:rsidR="004865A3" w:rsidRPr="00F16655" w:rsidRDefault="004865A3" w:rsidP="004865A3">
      <w:pPr>
        <w:spacing w:line="480" w:lineRule="auto"/>
      </w:pPr>
      <w:r w:rsidRPr="00F16655">
        <w:tab/>
      </w:r>
      <w:r w:rsidR="001223FB" w:rsidRPr="00F16655">
        <w:t>At the current rate</w:t>
      </w:r>
      <w:r w:rsidRPr="00F16655">
        <w:t xml:space="preserve"> humanity is expanding into environments in whic</w:t>
      </w:r>
      <w:r w:rsidR="00A00B86" w:rsidRPr="00F16655">
        <w:t xml:space="preserve">h little to no networking infrastructure </w:t>
      </w:r>
      <w:r w:rsidR="001223FB" w:rsidRPr="00F16655">
        <w:t xml:space="preserve">is present, and the general trend </w:t>
      </w:r>
      <w:r w:rsidR="009B424D" w:rsidRPr="00F16655">
        <w:t>towards</w:t>
      </w:r>
      <w:r w:rsidR="001223FB" w:rsidRPr="00F16655">
        <w:t xml:space="preserve"> connectivity enjoyed by people and software systems today, </w:t>
      </w:r>
      <w:r w:rsidR="00536EC6" w:rsidRPr="00F16655">
        <w:t xml:space="preserve">the </w:t>
      </w:r>
      <w:r w:rsidR="001223FB" w:rsidRPr="00F16655">
        <w:t>need for a communications system</w:t>
      </w:r>
      <w:r w:rsidR="00EC3251" w:rsidRPr="00F16655">
        <w:t xml:space="preserve"> in these </w:t>
      </w:r>
      <w:r w:rsidR="00826DF5" w:rsidRPr="00F16655">
        <w:t>environments</w:t>
      </w:r>
      <w:r w:rsidR="001223FB" w:rsidRPr="00F16655">
        <w:t xml:space="preserve"> is high</w:t>
      </w:r>
      <w:r w:rsidR="00592FF4" w:rsidRPr="00F16655">
        <w:t>.</w:t>
      </w:r>
      <w:r w:rsidR="001223FB" w:rsidRPr="00F16655">
        <w:t xml:space="preserve"> </w:t>
      </w:r>
      <w:r w:rsidR="00536EC6" w:rsidRPr="00F16655">
        <w:t>Using a currently implemented system</w:t>
      </w:r>
      <w:r w:rsidR="001223FB" w:rsidRPr="00F16655">
        <w:t xml:space="preserve"> such</w:t>
      </w:r>
      <w:r w:rsidR="00536EC6" w:rsidRPr="00F16655">
        <w:t xml:space="preserve"> as the deep space network </w:t>
      </w:r>
      <w:r w:rsidR="00826DF5" w:rsidRPr="00F16655">
        <w:t>designed for small scientific data transfers</w:t>
      </w:r>
      <w:r w:rsidR="00536EC6" w:rsidRPr="00F16655">
        <w:t>, the routing of internet traffic to a non-triv</w:t>
      </w:r>
      <w:r w:rsidR="009B424D" w:rsidRPr="00F16655">
        <w:t>ial number of devices would be impractical</w:t>
      </w:r>
      <w:r w:rsidR="00536EC6" w:rsidRPr="00F16655">
        <w:t>, highly latent, and lossy</w:t>
      </w:r>
      <w:r w:rsidR="00826DF5" w:rsidRPr="00F16655">
        <w:t xml:space="preserve"> endeavor</w:t>
      </w:r>
      <w:r w:rsidR="00592FF4" w:rsidRPr="00F16655">
        <w:t>.</w:t>
      </w:r>
      <w:r w:rsidR="00847AEE" w:rsidRPr="00F16655">
        <w:t xml:space="preserve"> As such, the goal of the project is to create a </w:t>
      </w:r>
      <w:r w:rsidR="00580586" w:rsidRPr="00F16655">
        <w:t>software system</w:t>
      </w:r>
      <w:r w:rsidR="00847AEE" w:rsidRPr="00F16655">
        <w:t xml:space="preserve"> to facilitate this</w:t>
      </w:r>
      <w:r w:rsidR="00536EC6" w:rsidRPr="00F16655">
        <w:t xml:space="preserve"> need</w:t>
      </w:r>
      <w:r w:rsidR="00826DF5" w:rsidRPr="00F16655">
        <w:t xml:space="preserve"> for connectivity</w:t>
      </w:r>
      <w:r w:rsidR="00536EC6" w:rsidRPr="00F16655">
        <w:t xml:space="preserve">, and to design it in such a way that it is fault tolerant, capable of independent routing between uplink and downlink points, and </w:t>
      </w:r>
      <w:r w:rsidR="00826DF5" w:rsidRPr="00F16655">
        <w:t>to</w:t>
      </w:r>
      <w:r w:rsidR="00536EC6" w:rsidRPr="00F16655">
        <w:t xml:space="preserve"> be easily expanded upon in future</w:t>
      </w:r>
      <w:r w:rsidR="00847AEE" w:rsidRPr="00F16655">
        <w:t xml:space="preserve">. </w:t>
      </w:r>
    </w:p>
    <w:p w14:paraId="0F424AC8" w14:textId="541437A1" w:rsidR="00E32CC9" w:rsidRPr="00F16655" w:rsidRDefault="00847AEE" w:rsidP="004865A3">
      <w:pPr>
        <w:spacing w:line="480" w:lineRule="auto"/>
      </w:pPr>
      <w:r w:rsidRPr="00F16655">
        <w:tab/>
      </w:r>
      <w:r w:rsidR="00536EC6" w:rsidRPr="00F16655">
        <w:t xml:space="preserve">With </w:t>
      </w:r>
      <w:r w:rsidR="00D30D3E" w:rsidRPr="00F16655">
        <w:t>this</w:t>
      </w:r>
      <w:r w:rsidR="00536EC6" w:rsidRPr="00F16655">
        <w:t xml:space="preserve"> goal in sight, a first step would be to define the environment in which the system will operate in</w:t>
      </w:r>
      <w:r w:rsidR="00360216" w:rsidRPr="00F16655">
        <w:t>. First,</w:t>
      </w:r>
      <w:r w:rsidRPr="00F16655">
        <w:t xml:space="preserve"> it can be assumed the system is running on a finite</w:t>
      </w:r>
      <w:r w:rsidR="00BD0B23" w:rsidRPr="00F16655">
        <w:t xml:space="preserve"> resource</w:t>
      </w:r>
      <w:r w:rsidRPr="00F16655">
        <w:t xml:space="preserve"> hardware system with some digital transmission and</w:t>
      </w:r>
      <w:r w:rsidR="00120CB6" w:rsidRPr="00F16655">
        <w:t xml:space="preserve"> receiving capabilities. For</w:t>
      </w:r>
      <w:r w:rsidR="00360216" w:rsidRPr="00F16655">
        <w:t xml:space="preserve"> simplicity</w:t>
      </w:r>
      <w:r w:rsidR="00BD0B23" w:rsidRPr="00F16655">
        <w:t>, aspects</w:t>
      </w:r>
      <w:r w:rsidR="00120CB6" w:rsidRPr="00F16655">
        <w:t xml:space="preserve"> such as power consumption, hardware lifetime, transmission m</w:t>
      </w:r>
      <w:r w:rsidR="00BA639A" w:rsidRPr="00F16655">
        <w:t xml:space="preserve">ethod, and transit times </w:t>
      </w:r>
      <w:r w:rsidR="00120CB6" w:rsidRPr="00F16655">
        <w:t xml:space="preserve">will be abstracted to their most basic forms. In a </w:t>
      </w:r>
      <w:r w:rsidR="00580586" w:rsidRPr="00F16655">
        <w:t>full-blown</w:t>
      </w:r>
      <w:r w:rsidR="001F786A" w:rsidRPr="00F16655">
        <w:t xml:space="preserve"> execution</w:t>
      </w:r>
      <w:r w:rsidR="00580586" w:rsidRPr="00F16655">
        <w:t xml:space="preserve"> of the system </w:t>
      </w:r>
      <w:r w:rsidR="00120CB6" w:rsidRPr="00F16655">
        <w:t>these</w:t>
      </w:r>
      <w:r w:rsidR="00BD0B23" w:rsidRPr="00F16655">
        <w:t xml:space="preserve"> aspects</w:t>
      </w:r>
      <w:r w:rsidR="00120CB6" w:rsidRPr="00F16655">
        <w:t xml:space="preserve"> would be</w:t>
      </w:r>
      <w:r w:rsidR="00BD0B23" w:rsidRPr="00F16655">
        <w:t xml:space="preserve"> critical to system success and would be</w:t>
      </w:r>
      <w:r w:rsidR="00120CB6" w:rsidRPr="00F16655">
        <w:t xml:space="preserve"> specific</w:t>
      </w:r>
      <w:r w:rsidR="00BD0B23" w:rsidRPr="00F16655">
        <w:t xml:space="preserve"> to the hardware</w:t>
      </w:r>
      <w:r w:rsidR="001F786A" w:rsidRPr="00F16655">
        <w:t xml:space="preserve"> running it.</w:t>
      </w:r>
      <w:r w:rsidR="00BD0B23" w:rsidRPr="00F16655">
        <w:t xml:space="preserve"> These will not be addressed</w:t>
      </w:r>
      <w:r w:rsidR="001F786A" w:rsidRPr="00F16655">
        <w:t xml:space="preserve"> due to </w:t>
      </w:r>
      <w:r w:rsidR="00580586" w:rsidRPr="00F16655">
        <w:t>complexity</w:t>
      </w:r>
      <w:r w:rsidR="001F786A" w:rsidRPr="00F16655">
        <w:t xml:space="preserve"> and time constraints</w:t>
      </w:r>
      <w:r w:rsidR="00BD0B23" w:rsidRPr="00F16655">
        <w:t xml:space="preserve">; </w:t>
      </w:r>
      <w:r w:rsidR="001F786A" w:rsidRPr="00F16655">
        <w:t>however,</w:t>
      </w:r>
      <w:r w:rsidR="00BD0B23" w:rsidRPr="00F16655">
        <w:t xml:space="preserve"> consideration</w:t>
      </w:r>
      <w:r w:rsidR="001F786A" w:rsidRPr="00F16655">
        <w:t xml:space="preserve"> of these aspects</w:t>
      </w:r>
      <w:r w:rsidR="00BD0B23" w:rsidRPr="00F16655">
        <w:t xml:space="preserve"> will be </w:t>
      </w:r>
      <w:r w:rsidR="00580586" w:rsidRPr="00F16655">
        <w:t>considered</w:t>
      </w:r>
      <w:r w:rsidR="00BD0B23" w:rsidRPr="00F16655">
        <w:t xml:space="preserve"> in the systems design to allow future </w:t>
      </w:r>
      <w:r w:rsidR="001F786A" w:rsidRPr="00F16655">
        <w:t>expansion</w:t>
      </w:r>
      <w:r w:rsidR="00BD0B23" w:rsidRPr="00F16655">
        <w:t xml:space="preserve"> and support.</w:t>
      </w:r>
      <w:r w:rsidR="001223FB" w:rsidRPr="00F16655">
        <w:t xml:space="preserve"> </w:t>
      </w:r>
    </w:p>
    <w:p w14:paraId="0F424AC9" w14:textId="3B40D7DE" w:rsidR="00E32CC9" w:rsidRPr="00F16655" w:rsidRDefault="00536EC6" w:rsidP="00E32CC9">
      <w:pPr>
        <w:spacing w:line="480" w:lineRule="auto"/>
        <w:ind w:firstLine="720"/>
      </w:pPr>
      <w:r w:rsidRPr="00F16655">
        <w:t>The second major aspect of the environment would be its highly latent nature when it comes to communication over large distances. As the speed of light is only ~300 million m</w:t>
      </w:r>
      <w:r w:rsidR="00E32CC9" w:rsidRPr="00F16655">
        <w:t>/</w:t>
      </w:r>
      <w:r w:rsidR="00053C7D" w:rsidRPr="00F16655">
        <w:t>s</w:t>
      </w:r>
      <w:r w:rsidR="00E32CC9" w:rsidRPr="00F16655">
        <w:t>, and</w:t>
      </w:r>
      <w:r w:rsidRPr="00F16655">
        <w:t xml:space="preserve"> distances between planets such as earth and mars are in the hun</w:t>
      </w:r>
      <w:r w:rsidR="00E32CC9" w:rsidRPr="00F16655">
        <w:t xml:space="preserve">dreds of millions of kilometers, a transmission delay is expected. </w:t>
      </w:r>
      <w:r w:rsidR="003B556F" w:rsidRPr="00F16655">
        <w:t xml:space="preserve">These latent delays would cripple protocols such as TCP and HTTP. Our system will provide a gate for these protocols to interact in these </w:t>
      </w:r>
      <w:r w:rsidR="00580586" w:rsidRPr="00F16655">
        <w:t xml:space="preserve">highly </w:t>
      </w:r>
      <w:r w:rsidR="003B556F" w:rsidRPr="00F16655">
        <w:t xml:space="preserve">latent </w:t>
      </w:r>
      <w:r w:rsidR="00580586" w:rsidRPr="00F16655">
        <w:t>environments</w:t>
      </w:r>
      <w:r w:rsidR="003B556F" w:rsidRPr="00F16655">
        <w:t>.</w:t>
      </w:r>
    </w:p>
    <w:p w14:paraId="0F424ACA" w14:textId="108AE340" w:rsidR="00E32CC9" w:rsidRPr="00F16655" w:rsidRDefault="00580586" w:rsidP="00E32CC9">
      <w:pPr>
        <w:spacing w:line="480" w:lineRule="auto"/>
        <w:ind w:firstLine="720"/>
      </w:pPr>
      <w:r w:rsidRPr="00F16655">
        <w:lastRenderedPageBreak/>
        <w:t>T</w:t>
      </w:r>
      <w:r w:rsidR="00E32CC9" w:rsidRPr="00F16655">
        <w:t xml:space="preserve">he last environmental </w:t>
      </w:r>
      <w:r w:rsidR="003B556F" w:rsidRPr="00F16655">
        <w:t>aspect being directly addressed by our system is</w:t>
      </w:r>
      <w:r w:rsidR="00E32CC9" w:rsidRPr="00F16655">
        <w:t xml:space="preserve"> </w:t>
      </w:r>
      <w:r w:rsidR="003B556F" w:rsidRPr="00F16655">
        <w:t>message</w:t>
      </w:r>
      <w:r w:rsidR="00E32CC9" w:rsidRPr="00F16655">
        <w:t xml:space="preserve"> loss </w:t>
      </w:r>
      <w:r w:rsidR="003B556F" w:rsidRPr="00F16655">
        <w:t xml:space="preserve">and </w:t>
      </w:r>
      <w:r w:rsidR="00E32CC9" w:rsidRPr="00F16655">
        <w:t xml:space="preserve">corruption. As a message is travelling a significant distance in an unpredictable environment, </w:t>
      </w:r>
      <w:r w:rsidR="003B556F" w:rsidRPr="00F16655">
        <w:t>message</w:t>
      </w:r>
      <w:r w:rsidR="00E32CC9" w:rsidRPr="00F16655">
        <w:t xml:space="preserve"> loss or corruption </w:t>
      </w:r>
      <w:r w:rsidR="003B556F" w:rsidRPr="00F16655">
        <w:t xml:space="preserve">is always a concern. Our system aims to provide </w:t>
      </w:r>
      <w:r w:rsidRPr="00F16655">
        <w:t>considerations in its</w:t>
      </w:r>
      <w:r w:rsidR="003B556F" w:rsidRPr="00F16655">
        <w:t xml:space="preserve"> functionality to help </w:t>
      </w:r>
      <w:r w:rsidRPr="00F16655">
        <w:t>alleviate</w:t>
      </w:r>
      <w:r w:rsidR="003B556F" w:rsidRPr="00F16655">
        <w:t xml:space="preserve"> the problems associated with message loss and corruption.</w:t>
      </w:r>
    </w:p>
    <w:p w14:paraId="6B9A0F6C" w14:textId="7FDA6756" w:rsidR="00E667DC" w:rsidRPr="00F16655" w:rsidRDefault="00E667DC" w:rsidP="00E32CC9">
      <w:pPr>
        <w:spacing w:line="480" w:lineRule="auto"/>
        <w:ind w:firstLine="720"/>
      </w:pPr>
      <w:r w:rsidRPr="00F16655">
        <w:t xml:space="preserve">To </w:t>
      </w:r>
      <w:r w:rsidR="00580586" w:rsidRPr="00F16655">
        <w:t>further</w:t>
      </w:r>
      <w:r w:rsidRPr="00F16655">
        <w:t xml:space="preserve"> </w:t>
      </w:r>
      <w:proofErr w:type="gramStart"/>
      <w:r w:rsidRPr="00F16655">
        <w:t>abstract</w:t>
      </w:r>
      <w:proofErr w:type="gramEnd"/>
      <w:r w:rsidRPr="00F16655">
        <w:t xml:space="preserve"> and simplify the </w:t>
      </w:r>
      <w:r w:rsidR="003B556F" w:rsidRPr="00F16655">
        <w:t>overall</w:t>
      </w:r>
      <w:r w:rsidR="00580586" w:rsidRPr="00F16655">
        <w:t xml:space="preserve"> design</w:t>
      </w:r>
      <w:r w:rsidR="003B556F" w:rsidRPr="00F16655">
        <w:t>, and to allow</w:t>
      </w:r>
      <w:r w:rsidRPr="00F16655">
        <w:t xml:space="preserve"> the system to achieve meaningful results</w:t>
      </w:r>
      <w:r w:rsidR="003B556F" w:rsidRPr="00F16655">
        <w:t xml:space="preserve"> in a simplistic man</w:t>
      </w:r>
      <w:r w:rsidR="00580586" w:rsidRPr="00F16655">
        <w:t>ne</w:t>
      </w:r>
      <w:r w:rsidR="003B556F" w:rsidRPr="00F16655">
        <w:t>r</w:t>
      </w:r>
      <w:r w:rsidRPr="00F16655">
        <w:t xml:space="preserve">, the environment will be transposed on </w:t>
      </w:r>
      <w:r w:rsidR="003B556F" w:rsidRPr="00F16655">
        <w:t>to a</w:t>
      </w:r>
      <w:r w:rsidRPr="00F16655">
        <w:t xml:space="preserve"> 3-dimensional </w:t>
      </w:r>
      <w:r w:rsidR="007F29CA" w:rsidRPr="00F16655">
        <w:t>Euclidian</w:t>
      </w:r>
      <w:r w:rsidRPr="00F16655">
        <w:t xml:space="preserve"> </w:t>
      </w:r>
      <w:r w:rsidR="003B556F" w:rsidRPr="00F16655">
        <w:t>space</w:t>
      </w:r>
      <w:r w:rsidRPr="00F16655">
        <w:t xml:space="preserve">. The origin of this plane can be centered on anything significant in the environment, but for our system it will be centered upon the </w:t>
      </w:r>
      <w:r w:rsidR="00204F04" w:rsidRPr="00F16655">
        <w:t>S</w:t>
      </w:r>
      <w:r w:rsidRPr="00F16655">
        <w:t xml:space="preserve">un. This </w:t>
      </w:r>
      <w:r w:rsidR="001A55AC" w:rsidRPr="00F16655">
        <w:t xml:space="preserve">environmental abstraction </w:t>
      </w:r>
      <w:r w:rsidRPr="00F16655">
        <w:t>will be significant in the system</w:t>
      </w:r>
      <w:r w:rsidR="00204F04" w:rsidRPr="00F16655">
        <w:t>’</w:t>
      </w:r>
      <w:r w:rsidRPr="00F16655">
        <w:t>s ability to route messages.</w:t>
      </w:r>
    </w:p>
    <w:p w14:paraId="0F424ACB" w14:textId="77777777" w:rsidR="00E32CC9" w:rsidRPr="00F16655" w:rsidRDefault="00202C88" w:rsidP="00E32CC9">
      <w:pPr>
        <w:pStyle w:val="Heading1"/>
        <w:spacing w:line="480" w:lineRule="auto"/>
      </w:pPr>
      <w:bookmarkStart w:id="2" w:name="_Toc498544017"/>
      <w:r w:rsidRPr="00F16655">
        <w:t>System Implementation</w:t>
      </w:r>
      <w:r w:rsidR="00E32CC9" w:rsidRPr="00F16655">
        <w:t>:</w:t>
      </w:r>
      <w:bookmarkEnd w:id="2"/>
    </w:p>
    <w:p w14:paraId="0F424ACC" w14:textId="4BF2982C" w:rsidR="00BA639A" w:rsidRDefault="00E32CC9" w:rsidP="00E32CC9">
      <w:pPr>
        <w:spacing w:line="480" w:lineRule="auto"/>
        <w:ind w:firstLine="720"/>
      </w:pPr>
      <w:r w:rsidRPr="00F16655">
        <w:t>With a well-defined system goal and environmental parameters, we can now move onto specifics about the system</w:t>
      </w:r>
      <w:r w:rsidR="00EA79B0" w:rsidRPr="00F16655">
        <w:t>s</w:t>
      </w:r>
      <w:r w:rsidRPr="00F16655">
        <w:t xml:space="preserve"> </w:t>
      </w:r>
      <w:r w:rsidR="00BA639A" w:rsidRPr="00F16655">
        <w:t>implementation</w:t>
      </w:r>
      <w:r w:rsidR="009E2FB8" w:rsidRPr="00F16655">
        <w:t>. First and foremost, the system will be implemented in Erlan</w:t>
      </w:r>
      <w:r w:rsidR="005F3ED9" w:rsidRPr="00F16655">
        <w:t>g. This is due t</w:t>
      </w:r>
      <w:r w:rsidR="009E2FB8" w:rsidRPr="00F16655">
        <w:t>o Erlang</w:t>
      </w:r>
      <w:r w:rsidR="00A551EE" w:rsidRPr="00F16655">
        <w:t>’</w:t>
      </w:r>
      <w:r w:rsidR="00BA639A" w:rsidRPr="00F16655">
        <w:t>s ability to gracefully</w:t>
      </w:r>
      <w:r w:rsidR="009A5F01" w:rsidRPr="00F16655">
        <w:t xml:space="preserve"> implement</w:t>
      </w:r>
      <w:r w:rsidR="009E2FB8" w:rsidRPr="00F16655">
        <w:t xml:space="preserve"> communication </w:t>
      </w:r>
      <w:r w:rsidR="009A5F01" w:rsidRPr="00F16655">
        <w:t>networks</w:t>
      </w:r>
      <w:r w:rsidR="009E2FB8" w:rsidRPr="00F16655">
        <w:t>. The system</w:t>
      </w:r>
      <w:r w:rsidR="00204F04" w:rsidRPr="00F16655">
        <w:t>’</w:t>
      </w:r>
      <w:r w:rsidR="009E2FB8" w:rsidRPr="00F16655">
        <w:t>s basic functions such as message handling, message routing, and system uptime/dependability lend themselves well to Erlang</w:t>
      </w:r>
      <w:r w:rsidR="00A551EE" w:rsidRPr="00F16655">
        <w:t>’</w:t>
      </w:r>
      <w:r w:rsidR="009E2FB8" w:rsidRPr="00F16655">
        <w:t xml:space="preserve">s </w:t>
      </w:r>
      <w:r w:rsidR="00BA639A" w:rsidRPr="00F16655">
        <w:t>syntax and design.</w:t>
      </w:r>
      <w:r w:rsidR="00C66CC4" w:rsidRPr="00F16655">
        <w:t xml:space="preserve"> Further-more with Erlang</w:t>
      </w:r>
      <w:r w:rsidR="00204F04" w:rsidRPr="00F16655">
        <w:t>’</w:t>
      </w:r>
      <w:r w:rsidR="00C66CC4" w:rsidRPr="00F16655">
        <w:t>s built in ability to handle specific hardware and software failures effectively</w:t>
      </w:r>
      <w:r w:rsidR="005F3ED9" w:rsidRPr="00F16655">
        <w:t xml:space="preserve">, </w:t>
      </w:r>
      <w:r w:rsidR="00C66CC4" w:rsidRPr="00F16655">
        <w:t>efficiently run concurrent operations, and its general speed and reliability</w:t>
      </w:r>
      <w:r w:rsidR="00AB2E33" w:rsidRPr="00F16655">
        <w:t xml:space="preserve">, </w:t>
      </w:r>
      <w:r w:rsidR="00204F04" w:rsidRPr="00F16655">
        <w:t>we deemed it a</w:t>
      </w:r>
      <w:r w:rsidR="00AB2E33" w:rsidRPr="00F16655">
        <w:t xml:space="preserve"> good fit for </w:t>
      </w:r>
      <w:r w:rsidR="00E46653">
        <w:t>th</w:t>
      </w:r>
      <w:r w:rsidR="00414645">
        <w:t>is project</w:t>
      </w:r>
      <w:r w:rsidR="00C66CC4" w:rsidRPr="00F16655">
        <w:t>.</w:t>
      </w:r>
    </w:p>
    <w:p w14:paraId="1F782642" w14:textId="5F6067D9" w:rsidR="00D43A83" w:rsidRDefault="00D43A83" w:rsidP="00E32CC9">
      <w:pPr>
        <w:spacing w:line="480" w:lineRule="auto"/>
        <w:ind w:firstLine="720"/>
      </w:pPr>
    </w:p>
    <w:p w14:paraId="107CE0AD" w14:textId="21C41575" w:rsidR="00D43A83" w:rsidRDefault="00D43A83" w:rsidP="00E32CC9">
      <w:pPr>
        <w:spacing w:line="480" w:lineRule="auto"/>
        <w:ind w:firstLine="720"/>
      </w:pPr>
    </w:p>
    <w:p w14:paraId="7A77DD5A" w14:textId="77777777" w:rsidR="00D43A83" w:rsidRDefault="00D43A83" w:rsidP="00E32CC9">
      <w:pPr>
        <w:spacing w:line="480" w:lineRule="auto"/>
        <w:ind w:firstLine="720"/>
      </w:pPr>
    </w:p>
    <w:p w14:paraId="0F424ACD" w14:textId="77777777" w:rsidR="00003ACA" w:rsidRDefault="00003ACA" w:rsidP="00003ACA">
      <w:pPr>
        <w:pStyle w:val="Heading2"/>
      </w:pPr>
      <w:bookmarkStart w:id="3" w:name="_Toc498544018"/>
      <w:r>
        <w:lastRenderedPageBreak/>
        <w:t>Terminology Definitions:</w:t>
      </w:r>
      <w:bookmarkEnd w:id="3"/>
    </w:p>
    <w:p w14:paraId="0F424ACE" w14:textId="77777777" w:rsidR="00003ACA" w:rsidRPr="00003ACA" w:rsidRDefault="00003ACA" w:rsidP="00003ACA"/>
    <w:p w14:paraId="0F424ACF" w14:textId="7B687E06" w:rsidR="00BD0B23" w:rsidRDefault="009E2FB8" w:rsidP="00E32CC9">
      <w:pPr>
        <w:spacing w:line="480" w:lineRule="auto"/>
        <w:ind w:firstLine="720"/>
      </w:pPr>
      <w:r>
        <w:t xml:space="preserve"> </w:t>
      </w:r>
      <w:r w:rsidR="005C0964">
        <w:t xml:space="preserve">Prior to defining any system specifications some basic terminology should be </w:t>
      </w:r>
      <w:r w:rsidR="00890A63">
        <w:t>laid out</w:t>
      </w:r>
      <w:r w:rsidR="00003ACA">
        <w:t xml:space="preserve"> to allow maximum clarity:</w:t>
      </w:r>
    </w:p>
    <w:p w14:paraId="0F424AD1" w14:textId="7D699007" w:rsidR="0097286C" w:rsidRPr="0097286C" w:rsidRDefault="0097286C" w:rsidP="00890A63">
      <w:pPr>
        <w:spacing w:line="480" w:lineRule="auto"/>
        <w:ind w:firstLine="720"/>
      </w:pPr>
      <w:r>
        <w:rPr>
          <w:b/>
        </w:rPr>
        <w:t>Node:</w:t>
      </w:r>
      <w:r>
        <w:t xml:space="preserve"> In the context of this project, a node is a single instance of the system within the network. This</w:t>
      </w:r>
      <w:r w:rsidR="00204F04">
        <w:t xml:space="preserve"> concept</w:t>
      </w:r>
      <w:r>
        <w:t xml:space="preserve"> can be specified to a</w:t>
      </w:r>
      <w:r w:rsidR="00204F04">
        <w:t xml:space="preserve"> single</w:t>
      </w:r>
      <w:r>
        <w:t xml:space="preserve"> </w:t>
      </w:r>
      <w:r w:rsidR="00890A63">
        <w:t>compute</w:t>
      </w:r>
      <w:r w:rsidR="00204F04">
        <w:t>r</w:t>
      </w:r>
      <w:r w:rsidR="00890A63">
        <w:t xml:space="preserve"> r</w:t>
      </w:r>
      <w:r>
        <w:t xml:space="preserve">unning a single instance of the system and thus acting as a single node, or a single </w:t>
      </w:r>
      <w:r w:rsidR="00890A63">
        <w:t>computer</w:t>
      </w:r>
      <w:r>
        <w:t xml:space="preserve"> running multiple instances of the system and thus hosting multiple nodes. This definition stems from graph traversal used to route messages in the network.</w:t>
      </w:r>
    </w:p>
    <w:p w14:paraId="0F424AD2" w14:textId="77777777" w:rsidR="00003ACA" w:rsidRDefault="00003ACA" w:rsidP="00E32CC9">
      <w:pPr>
        <w:spacing w:line="480" w:lineRule="auto"/>
        <w:ind w:firstLine="720"/>
      </w:pPr>
      <w:r>
        <w:rPr>
          <w:b/>
        </w:rPr>
        <w:t>Uplink:</w:t>
      </w:r>
      <w:r>
        <w:t xml:space="preserve"> </w:t>
      </w:r>
      <w:r w:rsidR="0097286C">
        <w:t>The act of transmitting</w:t>
      </w:r>
      <w:r>
        <w:t xml:space="preserve"> a message from a terrestrial or otherwise stable network to </w:t>
      </w:r>
      <w:r w:rsidR="0097286C">
        <w:t>the system of satellites (less stable network)</w:t>
      </w:r>
      <w:r w:rsidR="00CD1707">
        <w:t>: Can be considered a start node in the network.</w:t>
      </w:r>
    </w:p>
    <w:p w14:paraId="0F424AD3" w14:textId="77777777" w:rsidR="0097286C" w:rsidRDefault="0097286C" w:rsidP="00E32CC9">
      <w:pPr>
        <w:spacing w:line="480" w:lineRule="auto"/>
        <w:ind w:firstLine="720"/>
      </w:pPr>
      <w:r>
        <w:rPr>
          <w:b/>
        </w:rPr>
        <w:t xml:space="preserve">Downlink: </w:t>
      </w:r>
      <w:r>
        <w:t>The act of transmitting a message from the system of satellites (less stable network) to a terrestr</w:t>
      </w:r>
      <w:r w:rsidR="00CD1707">
        <w:t>ial or otherwise stable network: Can be considered an end node in the network.</w:t>
      </w:r>
    </w:p>
    <w:p w14:paraId="0F424AD4" w14:textId="77777777" w:rsidR="0097286C" w:rsidRDefault="0097286C" w:rsidP="00E32CC9">
      <w:pPr>
        <w:spacing w:line="480" w:lineRule="auto"/>
        <w:ind w:firstLine="720"/>
      </w:pPr>
      <w:r>
        <w:rPr>
          <w:b/>
        </w:rPr>
        <w:t xml:space="preserve">Inter-link: </w:t>
      </w:r>
      <w:r w:rsidR="00662B92">
        <w:t>The act of transmitting a message from one node in system of satellites to another node in the system of satellites.</w:t>
      </w:r>
    </w:p>
    <w:p w14:paraId="0F424AD5" w14:textId="120F2546" w:rsidR="00662B92" w:rsidRDefault="00662B92" w:rsidP="00E32CC9">
      <w:pPr>
        <w:spacing w:line="480" w:lineRule="auto"/>
        <w:ind w:firstLine="720"/>
      </w:pPr>
      <w:r>
        <w:rPr>
          <w:b/>
        </w:rPr>
        <w:t>Domain:</w:t>
      </w:r>
      <w:r w:rsidRPr="00662B92">
        <w:t xml:space="preserve"> </w:t>
      </w:r>
      <w:r>
        <w:t xml:space="preserve">A grouping of nodes that </w:t>
      </w:r>
      <w:r w:rsidR="00890A63">
        <w:t xml:space="preserve">are </w:t>
      </w:r>
      <w:r>
        <w:t>separated by</w:t>
      </w:r>
      <w:r w:rsidR="00890A63">
        <w:t xml:space="preserve"> </w:t>
      </w:r>
      <w:r w:rsidR="00890A63" w:rsidRPr="00890A63">
        <w:t>relativistically</w:t>
      </w:r>
      <w:r>
        <w:t xml:space="preserve"> trivial distances comparative </w:t>
      </w:r>
      <w:r w:rsidR="00D469FC">
        <w:t xml:space="preserve">to other nodes in </w:t>
      </w:r>
      <w:r w:rsidR="00890A63">
        <w:t>the known</w:t>
      </w:r>
      <w:r w:rsidR="00D469FC">
        <w:t xml:space="preserve"> network. This grouping is based on nodes relevant distance alone, and thus nodes can be members of multiple domains at a single time.</w:t>
      </w:r>
    </w:p>
    <w:p w14:paraId="0F424AD6" w14:textId="77777777" w:rsidR="00CD1707" w:rsidRDefault="00CD1707" w:rsidP="00E32CC9">
      <w:pPr>
        <w:spacing w:line="480" w:lineRule="auto"/>
        <w:ind w:firstLine="720"/>
      </w:pPr>
      <w:r>
        <w:rPr>
          <w:b/>
        </w:rPr>
        <w:t xml:space="preserve">Message: </w:t>
      </w:r>
      <w:r>
        <w:t>Loosely used to describe any communication between nodes. This includes the meta-data tag and actual data being sent between nodes.</w:t>
      </w:r>
    </w:p>
    <w:p w14:paraId="0F424AD7" w14:textId="77777777" w:rsidR="00CD1707" w:rsidRDefault="00CD1707" w:rsidP="00E32CC9">
      <w:pPr>
        <w:spacing w:line="480" w:lineRule="auto"/>
        <w:ind w:firstLine="720"/>
      </w:pPr>
    </w:p>
    <w:p w14:paraId="0F424ADE" w14:textId="10DAB07E" w:rsidR="00CD1707" w:rsidRDefault="00CD1707" w:rsidP="002635E5">
      <w:pPr>
        <w:spacing w:line="480" w:lineRule="auto"/>
      </w:pPr>
    </w:p>
    <w:p w14:paraId="0F424ADF" w14:textId="77777777" w:rsidR="00CD1707" w:rsidRDefault="00CD1707" w:rsidP="00CD1707">
      <w:pPr>
        <w:pStyle w:val="Heading2"/>
      </w:pPr>
      <w:bookmarkStart w:id="4" w:name="_Toc498544019"/>
      <w:r>
        <w:lastRenderedPageBreak/>
        <w:t>System Description:</w:t>
      </w:r>
      <w:bookmarkEnd w:id="4"/>
    </w:p>
    <w:p w14:paraId="0F424AE0" w14:textId="77777777" w:rsidR="00CD1707" w:rsidRDefault="00CD1707" w:rsidP="00CD1707"/>
    <w:p w14:paraId="0F424AE1" w14:textId="58FC1C33" w:rsidR="00CD1707" w:rsidRDefault="00CD1707" w:rsidP="00CA762E">
      <w:pPr>
        <w:ind w:firstLine="720"/>
      </w:pPr>
      <w:r>
        <w:t>What follows is a</w:t>
      </w:r>
      <w:r w:rsidR="001A09AD">
        <w:t>n abstract</w:t>
      </w:r>
      <w:r>
        <w:t xml:space="preserve"> description of all portions of the system, separated </w:t>
      </w:r>
      <w:r w:rsidR="00770507">
        <w:t xml:space="preserve">into module groupings. </w:t>
      </w:r>
      <w:r w:rsidR="00CA762E">
        <w:t xml:space="preserve">It should be noted that in Figure 1, the Uplink, Downlink, and Inter-link are not modules but separate </w:t>
      </w:r>
      <w:r w:rsidR="00204F04" w:rsidRPr="00745E88">
        <w:t>software</w:t>
      </w:r>
      <w:r w:rsidR="00204F04">
        <w:t xml:space="preserve"> implementations</w:t>
      </w:r>
      <w:r w:rsidR="00CA762E">
        <w:t xml:space="preserve"> feeding in or consuming a binary data stream produced from either hardware drivers or the </w:t>
      </w:r>
      <w:r w:rsidR="00890A63">
        <w:t xml:space="preserve">systems </w:t>
      </w:r>
      <w:r w:rsidR="00CA762E">
        <w:t xml:space="preserve">binary encoder. These </w:t>
      </w:r>
      <w:r w:rsidR="00890A63">
        <w:t xml:space="preserve">portions of the system </w:t>
      </w:r>
      <w:r w:rsidR="00CA762E">
        <w:t>would be specific to hardware</w:t>
      </w:r>
      <w:r w:rsidR="00CB41A9">
        <w:t xml:space="preserve"> </w:t>
      </w:r>
      <w:r w:rsidR="00CA762E">
        <w:t>configurations</w:t>
      </w:r>
      <w:r w:rsidR="00890A63">
        <w:t xml:space="preserve"> and thus are not included in our implementation. </w:t>
      </w:r>
      <w:r w:rsidR="00CB41A9">
        <w:t>For</w:t>
      </w:r>
      <w:r w:rsidR="00890A63">
        <w:t xml:space="preserve"> our project,</w:t>
      </w:r>
      <w:r w:rsidR="00774EFF">
        <w:t xml:space="preserve"> a binary output/input can be assumed </w:t>
      </w:r>
      <w:r w:rsidR="00890A63">
        <w:t>based on the</w:t>
      </w:r>
      <w:r w:rsidR="00774EFF">
        <w:t xml:space="preserve"> current telecommunication data encoding</w:t>
      </w:r>
      <w:r w:rsidR="00890A63">
        <w:t xml:space="preserve"> standards</w:t>
      </w:r>
      <w:r w:rsidR="00774EFF">
        <w:t>.</w:t>
      </w:r>
    </w:p>
    <w:p w14:paraId="0F424AE2" w14:textId="0D740869" w:rsidR="00204F04" w:rsidRDefault="00A931F7" w:rsidP="00204F04">
      <w:r>
        <w:rPr>
          <w:noProof/>
        </w:rPr>
        <w:drawing>
          <wp:anchor distT="0" distB="0" distL="114300" distR="114300" simplePos="0" relativeHeight="251658240" behindDoc="0" locked="0" layoutInCell="1" allowOverlap="1" wp14:anchorId="0F424B16" wp14:editId="136906ED">
            <wp:simplePos x="0" y="0"/>
            <wp:positionH relativeFrom="margin">
              <wp:posOffset>-200660</wp:posOffset>
            </wp:positionH>
            <wp:positionV relativeFrom="paragraph">
              <wp:posOffset>325120</wp:posOffset>
            </wp:positionV>
            <wp:extent cx="6335395" cy="417957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SkyDrive\CMPT 436\Project\Project Over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24AE3" w14:textId="1AC833B3" w:rsidR="00204F04" w:rsidRDefault="00204F04" w:rsidP="00204F04"/>
    <w:p w14:paraId="0F424AE4" w14:textId="77777777" w:rsidR="00204F04" w:rsidRDefault="00204F04" w:rsidP="00204F04"/>
    <w:p w14:paraId="0F424AE5" w14:textId="77777777" w:rsidR="00204F04" w:rsidRDefault="00204F04" w:rsidP="00204F04"/>
    <w:p w14:paraId="0F424AE6" w14:textId="77777777" w:rsidR="00204F04" w:rsidRDefault="00204F04" w:rsidP="00204F04"/>
    <w:p w14:paraId="0F424AE7" w14:textId="77777777" w:rsidR="00204F04" w:rsidRDefault="00204F04" w:rsidP="00204F04"/>
    <w:p w14:paraId="0F424AE8" w14:textId="77777777" w:rsidR="00204F04" w:rsidRDefault="00204F04" w:rsidP="00204F04"/>
    <w:p w14:paraId="0F424AE9" w14:textId="77777777" w:rsidR="00204F04" w:rsidRDefault="00204F04" w:rsidP="00204F04"/>
    <w:p w14:paraId="0F424AEA" w14:textId="77777777" w:rsidR="00204F04" w:rsidRDefault="00204F04" w:rsidP="00204F04"/>
    <w:p w14:paraId="0F424AEB" w14:textId="77777777" w:rsidR="00204F04" w:rsidRDefault="00204F04" w:rsidP="00204F04"/>
    <w:p w14:paraId="1B5093CB" w14:textId="77777777" w:rsidR="00204F04" w:rsidRDefault="00204F04" w:rsidP="00204F04"/>
    <w:p w14:paraId="7BF60C72" w14:textId="77777777" w:rsidR="00204F04" w:rsidRDefault="00204F04" w:rsidP="00204F04"/>
    <w:p w14:paraId="59921F49" w14:textId="77777777" w:rsidR="00204F04" w:rsidRDefault="00204F04" w:rsidP="00204F04"/>
    <w:p w14:paraId="50BCEF91" w14:textId="77777777" w:rsidR="00204F04" w:rsidRDefault="00204F04" w:rsidP="00204F04"/>
    <w:p w14:paraId="4BC3557E" w14:textId="77777777" w:rsidR="00204F04" w:rsidRDefault="00204F04" w:rsidP="00204F04">
      <w:pPr>
        <w:ind w:left="1440" w:firstLine="720"/>
      </w:pPr>
    </w:p>
    <w:p w14:paraId="0F424AEE" w14:textId="77777777" w:rsidR="000C1999" w:rsidRPr="00745E88" w:rsidRDefault="000C1999" w:rsidP="00204F04">
      <w:pPr>
        <w:ind w:left="1440" w:firstLine="720"/>
      </w:pPr>
      <w:r w:rsidRPr="00745E88">
        <w:rPr>
          <w:b/>
        </w:rPr>
        <w:t xml:space="preserve">Figure 1: </w:t>
      </w:r>
      <w:r w:rsidRPr="00745E88">
        <w:t>General overview of project module connection</w:t>
      </w:r>
    </w:p>
    <w:p w14:paraId="0F424AF3" w14:textId="6FD3FA30" w:rsidR="0084475B" w:rsidRDefault="0084475B" w:rsidP="00A931F7">
      <w:pPr>
        <w:spacing w:line="240" w:lineRule="auto"/>
        <w:rPr>
          <w:b/>
        </w:rPr>
      </w:pPr>
    </w:p>
    <w:p w14:paraId="3231FB79" w14:textId="4F92DAF3" w:rsidR="00A931F7" w:rsidRDefault="00A931F7" w:rsidP="00A931F7">
      <w:pPr>
        <w:spacing w:line="240" w:lineRule="auto"/>
        <w:rPr>
          <w:b/>
        </w:rPr>
      </w:pPr>
    </w:p>
    <w:p w14:paraId="4FE67BCF" w14:textId="5828A4BE" w:rsidR="002635E5" w:rsidRDefault="002635E5" w:rsidP="00A931F7">
      <w:pPr>
        <w:spacing w:line="240" w:lineRule="auto"/>
        <w:rPr>
          <w:b/>
        </w:rPr>
      </w:pPr>
    </w:p>
    <w:p w14:paraId="2A44E01F" w14:textId="2F56C999" w:rsidR="002635E5" w:rsidRDefault="002635E5" w:rsidP="00A931F7">
      <w:pPr>
        <w:spacing w:line="240" w:lineRule="auto"/>
        <w:rPr>
          <w:b/>
        </w:rPr>
      </w:pPr>
    </w:p>
    <w:p w14:paraId="2F80BF3C" w14:textId="77777777" w:rsidR="002635E5" w:rsidRDefault="002635E5" w:rsidP="00A931F7">
      <w:pPr>
        <w:spacing w:line="240" w:lineRule="auto"/>
        <w:rPr>
          <w:b/>
        </w:rPr>
      </w:pPr>
    </w:p>
    <w:p w14:paraId="0F424AF4" w14:textId="77777777" w:rsidR="00CA762E" w:rsidRDefault="007A7E2A" w:rsidP="007A7E2A">
      <w:pPr>
        <w:spacing w:line="240" w:lineRule="auto"/>
        <w:rPr>
          <w:b/>
        </w:rPr>
      </w:pPr>
      <w:r>
        <w:rPr>
          <w:b/>
        </w:rPr>
        <w:t>Binary Parser:</w:t>
      </w:r>
    </w:p>
    <w:p w14:paraId="0F424AF5" w14:textId="77777777" w:rsidR="007A7E2A" w:rsidRDefault="007A7E2A" w:rsidP="007A7E2A">
      <w:pPr>
        <w:spacing w:line="240" w:lineRule="auto"/>
      </w:pPr>
      <w:r>
        <w:rPr>
          <w:b/>
        </w:rPr>
        <w:tab/>
        <w:t xml:space="preserve">Dependency: </w:t>
      </w:r>
      <w:r>
        <w:t>A Binary Data Stream</w:t>
      </w:r>
    </w:p>
    <w:p w14:paraId="0F424AF6" w14:textId="13E5B3D0" w:rsidR="007A7E2A" w:rsidRDefault="007A7E2A" w:rsidP="007A7E2A">
      <w:pPr>
        <w:spacing w:line="240" w:lineRule="auto"/>
        <w:ind w:left="720"/>
      </w:pPr>
      <w:r>
        <w:rPr>
          <w:b/>
        </w:rPr>
        <w:t xml:space="preserve">Return: </w:t>
      </w:r>
      <w:r>
        <w:t>A</w:t>
      </w:r>
      <w:r>
        <w:rPr>
          <w:b/>
        </w:rPr>
        <w:t xml:space="preserve"> </w:t>
      </w:r>
      <w:r>
        <w:t>message that has</w:t>
      </w:r>
      <w:r w:rsidR="00373A8E">
        <w:t xml:space="preserve"> its metadata encoded in UTF-8 </w:t>
      </w:r>
      <w:r w:rsidR="00234A77">
        <w:t>with message data remaining un-encoded.</w:t>
      </w:r>
    </w:p>
    <w:p w14:paraId="0F424AF7" w14:textId="70FE73BD" w:rsidR="007A7E2A" w:rsidRDefault="007A7E2A" w:rsidP="009532DF">
      <w:pPr>
        <w:spacing w:line="240" w:lineRule="auto"/>
        <w:ind w:left="720"/>
      </w:pPr>
      <w:r>
        <w:rPr>
          <w:b/>
        </w:rPr>
        <w:t xml:space="preserve">Description: </w:t>
      </w:r>
      <w:r w:rsidRPr="007A7E2A">
        <w:rPr>
          <w:b/>
        </w:rPr>
        <w:t xml:space="preserve"> </w:t>
      </w:r>
      <w:r w:rsidR="009532DF">
        <w:t>The general raw bit handler for the system. Takes the raw binary stream produced by the hardware translation of telecommu</w:t>
      </w:r>
      <w:r w:rsidR="00373A8E">
        <w:t>nication encodings and encoded</w:t>
      </w:r>
      <w:r w:rsidR="009532DF">
        <w:t xml:space="preserve"> it into an encoding sche</w:t>
      </w:r>
      <w:r w:rsidR="00367FD3">
        <w:t xml:space="preserve">ma that the system can </w:t>
      </w:r>
      <w:proofErr w:type="gramStart"/>
      <w:r w:rsidR="00367FD3">
        <w:t>is able to</w:t>
      </w:r>
      <w:proofErr w:type="gramEnd"/>
      <w:r w:rsidR="00367FD3">
        <w:t xml:space="preserve"> </w:t>
      </w:r>
      <w:r w:rsidR="001A09AD">
        <w:t>parse</w:t>
      </w:r>
      <w:r w:rsidR="00FF5DF1">
        <w:t xml:space="preserve"> further within the system</w:t>
      </w:r>
      <w:r w:rsidR="009532DF">
        <w:t xml:space="preserve"> (Erlang primarily works with the UTF-8 encoding pattern).</w:t>
      </w:r>
    </w:p>
    <w:p w14:paraId="0F424AF8" w14:textId="77777777" w:rsidR="00367FD3" w:rsidRDefault="00367FD3" w:rsidP="009532DF">
      <w:pPr>
        <w:spacing w:line="240" w:lineRule="auto"/>
        <w:ind w:left="720"/>
      </w:pPr>
    </w:p>
    <w:p w14:paraId="0F424AF9" w14:textId="77777777" w:rsidR="00367FD3" w:rsidRDefault="00367FD3" w:rsidP="00367FD3">
      <w:pPr>
        <w:spacing w:line="240" w:lineRule="auto"/>
        <w:rPr>
          <w:b/>
        </w:rPr>
      </w:pPr>
      <w:r>
        <w:rPr>
          <w:b/>
        </w:rPr>
        <w:t>Binary Encoder:</w:t>
      </w:r>
    </w:p>
    <w:p w14:paraId="0F424AFA" w14:textId="4057FDED" w:rsidR="00367FD3" w:rsidRDefault="00367FD3" w:rsidP="00367FD3">
      <w:pPr>
        <w:spacing w:line="240" w:lineRule="auto"/>
        <w:ind w:left="720"/>
      </w:pPr>
      <w:r>
        <w:rPr>
          <w:b/>
        </w:rPr>
        <w:t xml:space="preserve">Dependency: </w:t>
      </w:r>
      <w:r>
        <w:t>A</w:t>
      </w:r>
      <w:r>
        <w:rPr>
          <w:b/>
        </w:rPr>
        <w:t xml:space="preserve"> </w:t>
      </w:r>
      <w:r>
        <w:t>message that has</w:t>
      </w:r>
      <w:r w:rsidR="00373A8E">
        <w:t xml:space="preserve"> its metadata encoded in UTF-8 </w:t>
      </w:r>
      <w:r>
        <w:t>with message data remaining un-encoded</w:t>
      </w:r>
      <w:r>
        <w:rPr>
          <w:b/>
        </w:rPr>
        <w:t xml:space="preserve"> </w:t>
      </w:r>
    </w:p>
    <w:p w14:paraId="0F424AFB" w14:textId="77777777" w:rsidR="00367FD3" w:rsidRDefault="00367FD3" w:rsidP="00367FD3">
      <w:pPr>
        <w:spacing w:line="240" w:lineRule="auto"/>
        <w:ind w:left="720"/>
      </w:pPr>
      <w:r>
        <w:rPr>
          <w:b/>
        </w:rPr>
        <w:t xml:space="preserve">Return: </w:t>
      </w:r>
      <w:r>
        <w:t>A Binary Data Stream</w:t>
      </w:r>
    </w:p>
    <w:p w14:paraId="0F424AFC" w14:textId="3FFE7E1D" w:rsidR="00367FD3" w:rsidRDefault="00367FD3" w:rsidP="00367FD3">
      <w:pPr>
        <w:spacing w:line="240" w:lineRule="auto"/>
        <w:ind w:left="720"/>
      </w:pPr>
      <w:r>
        <w:rPr>
          <w:b/>
        </w:rPr>
        <w:t xml:space="preserve">Description: </w:t>
      </w:r>
      <w:r w:rsidRPr="007A7E2A">
        <w:rPr>
          <w:b/>
        </w:rPr>
        <w:t xml:space="preserve"> </w:t>
      </w:r>
      <w:r w:rsidR="009504CF" w:rsidRPr="00745E88">
        <w:t>The system</w:t>
      </w:r>
      <w:r w:rsidR="00D83BE7" w:rsidRPr="00745E88">
        <w:t>’</w:t>
      </w:r>
      <w:r w:rsidR="009504CF" w:rsidRPr="00745E88">
        <w:t>s</w:t>
      </w:r>
      <w:r w:rsidR="009504CF">
        <w:t xml:space="preserve"> binary translator</w:t>
      </w:r>
      <w:r>
        <w:t>.</w:t>
      </w:r>
      <w:r w:rsidR="009504CF">
        <w:t xml:space="preserve"> It takes a message which is encoded in UTF-8 and converts it to a binary stream which the transmission hardware and drivers can work with.</w:t>
      </w:r>
    </w:p>
    <w:p w14:paraId="0F424AFD" w14:textId="77777777" w:rsidR="001A09AD" w:rsidRPr="009532DF" w:rsidRDefault="001A09AD" w:rsidP="00367FD3">
      <w:pPr>
        <w:spacing w:line="240" w:lineRule="auto"/>
        <w:ind w:left="720"/>
      </w:pPr>
    </w:p>
    <w:p w14:paraId="0F424AFE" w14:textId="77777777" w:rsidR="001E781A" w:rsidRDefault="002739BE" w:rsidP="001E781A">
      <w:pPr>
        <w:spacing w:line="240" w:lineRule="auto"/>
        <w:rPr>
          <w:b/>
        </w:rPr>
      </w:pPr>
      <w:r>
        <w:rPr>
          <w:b/>
        </w:rPr>
        <w:t>Message Handler</w:t>
      </w:r>
      <w:r w:rsidR="001E781A">
        <w:rPr>
          <w:b/>
        </w:rPr>
        <w:t>:</w:t>
      </w:r>
    </w:p>
    <w:p w14:paraId="0F424AFF" w14:textId="228901F2" w:rsidR="001E781A" w:rsidRDefault="001E781A" w:rsidP="001E781A">
      <w:pPr>
        <w:spacing w:line="240" w:lineRule="auto"/>
        <w:ind w:left="720"/>
      </w:pPr>
      <w:r>
        <w:rPr>
          <w:b/>
        </w:rPr>
        <w:t xml:space="preserve">Dependency: </w:t>
      </w:r>
      <w:r w:rsidR="00386343">
        <w:t>A parsed and encoded message</w:t>
      </w:r>
      <w:r w:rsidR="00386343" w:rsidRPr="00745E88">
        <w:t xml:space="preserve">, </w:t>
      </w:r>
      <w:r w:rsidR="00D83BE7" w:rsidRPr="00745E88">
        <w:t>a</w:t>
      </w:r>
      <w:r w:rsidR="00386343" w:rsidRPr="00745E88">
        <w:t xml:space="preserve">ccess to </w:t>
      </w:r>
      <w:r w:rsidR="00B74DEF" w:rsidRPr="00745E88">
        <w:t>Message</w:t>
      </w:r>
      <w:r w:rsidR="00B74DEF">
        <w:t xml:space="preserve"> Storage, and message repair functions.</w:t>
      </w:r>
    </w:p>
    <w:p w14:paraId="0F424B00" w14:textId="77777777" w:rsidR="001E781A" w:rsidRDefault="001E781A" w:rsidP="001E781A">
      <w:pPr>
        <w:spacing w:line="240" w:lineRule="auto"/>
        <w:ind w:left="720"/>
      </w:pPr>
      <w:r>
        <w:rPr>
          <w:b/>
        </w:rPr>
        <w:t xml:space="preserve">Return: </w:t>
      </w:r>
      <w:r w:rsidR="00B74DEF">
        <w:t>Correct course of action for message routing based on message meta-data</w:t>
      </w:r>
    </w:p>
    <w:p w14:paraId="0F424B01" w14:textId="77777777" w:rsidR="001E781A" w:rsidRDefault="001E781A" w:rsidP="001E781A">
      <w:pPr>
        <w:spacing w:line="240" w:lineRule="auto"/>
        <w:ind w:left="720"/>
      </w:pPr>
      <w:r>
        <w:rPr>
          <w:b/>
        </w:rPr>
        <w:t xml:space="preserve">Description: </w:t>
      </w:r>
      <w:r w:rsidRPr="007A7E2A">
        <w:rPr>
          <w:b/>
        </w:rPr>
        <w:t xml:space="preserve"> </w:t>
      </w:r>
      <w:r w:rsidR="008C5969">
        <w:t>The main functioning unit of system. Takes message metadata and determines ultimate course of action for message. It will also provide meta-data for domain table updates. The actions the Message handler can take are:</w:t>
      </w:r>
    </w:p>
    <w:p w14:paraId="0F424B02" w14:textId="77777777" w:rsidR="008C5969" w:rsidRDefault="008C5969" w:rsidP="008C5969">
      <w:pPr>
        <w:pStyle w:val="ListParagraph"/>
        <w:numPr>
          <w:ilvl w:val="0"/>
          <w:numId w:val="1"/>
        </w:numPr>
        <w:spacing w:line="240" w:lineRule="auto"/>
      </w:pPr>
      <w:r>
        <w:t>Request a message resend</w:t>
      </w:r>
    </w:p>
    <w:p w14:paraId="0F424B03" w14:textId="77777777" w:rsidR="008C5969" w:rsidRDefault="008C5969" w:rsidP="008C5969">
      <w:pPr>
        <w:pStyle w:val="ListParagraph"/>
        <w:numPr>
          <w:ilvl w:val="0"/>
          <w:numId w:val="1"/>
        </w:numPr>
        <w:spacing w:line="240" w:lineRule="auto"/>
      </w:pPr>
      <w:r>
        <w:t>Store message for further transmission</w:t>
      </w:r>
    </w:p>
    <w:p w14:paraId="0F424B04" w14:textId="77777777" w:rsidR="000B2667" w:rsidRDefault="000B2667" w:rsidP="008C5969">
      <w:pPr>
        <w:pStyle w:val="ListParagraph"/>
        <w:numPr>
          <w:ilvl w:val="0"/>
          <w:numId w:val="1"/>
        </w:numPr>
        <w:spacing w:line="240" w:lineRule="auto"/>
      </w:pPr>
      <w:r>
        <w:t>Mark stored message for deletion based on successful transmission</w:t>
      </w:r>
    </w:p>
    <w:p w14:paraId="0F424B05" w14:textId="77777777" w:rsidR="007E3EAD" w:rsidRDefault="007E3EAD" w:rsidP="008C5969">
      <w:pPr>
        <w:pStyle w:val="ListParagraph"/>
        <w:numPr>
          <w:ilvl w:val="0"/>
          <w:numId w:val="1"/>
        </w:numPr>
        <w:spacing w:line="240" w:lineRule="auto"/>
      </w:pPr>
      <w:r>
        <w:t>Request message from message store for re-transmission</w:t>
      </w:r>
    </w:p>
    <w:p w14:paraId="0F424B06" w14:textId="77777777" w:rsidR="008C5969" w:rsidRDefault="008C5969" w:rsidP="008C5969">
      <w:pPr>
        <w:pStyle w:val="ListParagraph"/>
        <w:numPr>
          <w:ilvl w:val="0"/>
          <w:numId w:val="1"/>
        </w:numPr>
        <w:spacing w:line="240" w:lineRule="auto"/>
      </w:pPr>
      <w:r>
        <w:t>Repair message based on damage</w:t>
      </w:r>
    </w:p>
    <w:p w14:paraId="0F424B07" w14:textId="77777777" w:rsidR="00191B8B" w:rsidRDefault="000B2667" w:rsidP="00191B8B">
      <w:pPr>
        <w:pStyle w:val="ListParagraph"/>
        <w:numPr>
          <w:ilvl w:val="0"/>
          <w:numId w:val="1"/>
        </w:numPr>
        <w:spacing w:line="240" w:lineRule="auto"/>
      </w:pPr>
      <w:r>
        <w:t>Request a route for message and send message to Binary encoder</w:t>
      </w:r>
    </w:p>
    <w:p w14:paraId="0F424B08" w14:textId="77777777" w:rsidR="00532D22" w:rsidRDefault="00532D22" w:rsidP="00532D22">
      <w:pPr>
        <w:pStyle w:val="ListParagraph"/>
        <w:numPr>
          <w:ilvl w:val="0"/>
          <w:numId w:val="1"/>
        </w:numPr>
        <w:spacing w:line="240" w:lineRule="auto"/>
      </w:pPr>
      <w:r>
        <w:t>Request a route for message and send successful message transmission message to Binary encoder</w:t>
      </w:r>
    </w:p>
    <w:p w14:paraId="0F424B09" w14:textId="42892A7F" w:rsidR="000B2667" w:rsidRDefault="000B2667" w:rsidP="007E3EAD">
      <w:pPr>
        <w:spacing w:line="240" w:lineRule="auto"/>
        <w:ind w:left="1080"/>
      </w:pPr>
    </w:p>
    <w:p w14:paraId="2330264D" w14:textId="093A1B7D" w:rsidR="00A931F7" w:rsidRDefault="00A931F7" w:rsidP="007E3EAD">
      <w:pPr>
        <w:spacing w:line="240" w:lineRule="auto"/>
        <w:ind w:left="1080"/>
      </w:pPr>
    </w:p>
    <w:p w14:paraId="153D30C7" w14:textId="77777777" w:rsidR="00A931F7" w:rsidRDefault="00A931F7" w:rsidP="007E3EAD">
      <w:pPr>
        <w:spacing w:line="240" w:lineRule="auto"/>
        <w:ind w:left="1080"/>
      </w:pPr>
    </w:p>
    <w:p w14:paraId="0F424B0A" w14:textId="74C4FE1E" w:rsidR="007E3EAD" w:rsidRDefault="007E3EAD" w:rsidP="007E3EAD">
      <w:pPr>
        <w:spacing w:line="240" w:lineRule="auto"/>
        <w:rPr>
          <w:b/>
        </w:rPr>
      </w:pPr>
      <w:r>
        <w:rPr>
          <w:b/>
        </w:rPr>
        <w:t>Message Store:</w:t>
      </w:r>
    </w:p>
    <w:p w14:paraId="0F424B0B" w14:textId="77777777" w:rsidR="007E3EAD" w:rsidRDefault="007E3EAD" w:rsidP="007E3EAD">
      <w:pPr>
        <w:spacing w:line="240" w:lineRule="auto"/>
        <w:ind w:left="720"/>
      </w:pPr>
      <w:r>
        <w:rPr>
          <w:b/>
        </w:rPr>
        <w:t xml:space="preserve">Dependency: </w:t>
      </w:r>
      <w:r>
        <w:t xml:space="preserve">A parsed and encoded message, </w:t>
      </w:r>
      <w:r w:rsidR="00191B8B">
        <w:t>knowledge on drive sizes and usage</w:t>
      </w:r>
    </w:p>
    <w:p w14:paraId="0F424B0C" w14:textId="77777777" w:rsidR="007E3EAD" w:rsidRDefault="007E3EAD" w:rsidP="007E3EAD">
      <w:pPr>
        <w:spacing w:line="240" w:lineRule="auto"/>
        <w:ind w:left="720"/>
      </w:pPr>
      <w:r>
        <w:rPr>
          <w:b/>
        </w:rPr>
        <w:t xml:space="preserve">Return: </w:t>
      </w:r>
      <w:r w:rsidR="00191B8B">
        <w:t>Storage entry</w:t>
      </w:r>
    </w:p>
    <w:p w14:paraId="0F424B10" w14:textId="0651B8A9" w:rsidR="005362EF" w:rsidRDefault="007E3EAD" w:rsidP="00D9538C">
      <w:pPr>
        <w:spacing w:line="240" w:lineRule="auto"/>
        <w:ind w:left="720"/>
      </w:pPr>
      <w:r>
        <w:rPr>
          <w:b/>
        </w:rPr>
        <w:t xml:space="preserve">Description: </w:t>
      </w:r>
      <w:r w:rsidRPr="007A7E2A">
        <w:rPr>
          <w:b/>
        </w:rPr>
        <w:t xml:space="preserve"> </w:t>
      </w:r>
      <w:r w:rsidR="00ED6C20">
        <w:t>This module is the l</w:t>
      </w:r>
      <w:r w:rsidR="00DB6790">
        <w:t>ong term, m</w:t>
      </w:r>
      <w:r w:rsidR="00191B8B">
        <w:t xml:space="preserve">ain </w:t>
      </w:r>
      <w:r w:rsidR="00D83BE7">
        <w:t>non-volatile</w:t>
      </w:r>
      <w:r w:rsidR="00191B8B">
        <w:t xml:space="preserve"> storage of messages in the system. </w:t>
      </w:r>
      <w:r w:rsidR="00ED6C20">
        <w:t>Resources are managed</w:t>
      </w:r>
      <w:r w:rsidR="00191B8B">
        <w:t xml:space="preserve"> </w:t>
      </w:r>
      <w:r w:rsidR="00ED6C20">
        <w:t>based on time</w:t>
      </w:r>
      <w:r w:rsidR="00191B8B">
        <w:t xml:space="preserve">, with oldest or flagged messages being deleted first upon storage necessity. </w:t>
      </w:r>
      <w:r w:rsidR="00ED6C20">
        <w:t xml:space="preserve">It primary function is to store </w:t>
      </w:r>
      <w:r w:rsidR="00191B8B">
        <w:t>entire message</w:t>
      </w:r>
      <w:r w:rsidR="00ED6C20">
        <w:t>s</w:t>
      </w:r>
      <w:r w:rsidR="00191B8B">
        <w:t xml:space="preserve"> for f</w:t>
      </w:r>
      <w:r w:rsidR="00ED6C20">
        <w:t>uture</w:t>
      </w:r>
      <w:r w:rsidR="00CF66C0">
        <w:t xml:space="preserve"> transmission. Once a message has been successfully transmitted to another node, all entries in the table are flagged for potential deletion.</w:t>
      </w:r>
    </w:p>
    <w:p w14:paraId="059928EA" w14:textId="77777777" w:rsidR="00D9538C" w:rsidRDefault="00D9538C" w:rsidP="00D9538C">
      <w:pPr>
        <w:spacing w:line="240" w:lineRule="auto"/>
        <w:ind w:left="720"/>
      </w:pPr>
    </w:p>
    <w:p w14:paraId="0F424B11" w14:textId="77777777" w:rsidR="00826C5C" w:rsidRDefault="00826C5C" w:rsidP="00826C5C">
      <w:pPr>
        <w:spacing w:line="240" w:lineRule="auto"/>
        <w:rPr>
          <w:b/>
        </w:rPr>
      </w:pPr>
      <w:r>
        <w:rPr>
          <w:b/>
        </w:rPr>
        <w:t xml:space="preserve">Message </w:t>
      </w:r>
      <w:r w:rsidR="00F340B0">
        <w:rPr>
          <w:b/>
        </w:rPr>
        <w:t>Repair</w:t>
      </w:r>
      <w:r>
        <w:rPr>
          <w:b/>
        </w:rPr>
        <w:t>:</w:t>
      </w:r>
    </w:p>
    <w:p w14:paraId="0F424B12" w14:textId="77777777" w:rsidR="005362EF" w:rsidRDefault="00826C5C" w:rsidP="005362EF">
      <w:pPr>
        <w:spacing w:line="240" w:lineRule="auto"/>
        <w:ind w:left="720"/>
      </w:pPr>
      <w:r>
        <w:rPr>
          <w:b/>
        </w:rPr>
        <w:t xml:space="preserve">Dependency: </w:t>
      </w:r>
      <w:r w:rsidR="005362EF">
        <w:t>A</w:t>
      </w:r>
      <w:r w:rsidR="005362EF">
        <w:rPr>
          <w:b/>
        </w:rPr>
        <w:t xml:space="preserve"> </w:t>
      </w:r>
      <w:r w:rsidR="005362EF">
        <w:t>message that has its metadata encoded in UTF-8, with message data remaining un-encoded.</w:t>
      </w:r>
    </w:p>
    <w:p w14:paraId="0F424B13" w14:textId="77777777" w:rsidR="005362EF" w:rsidRDefault="00826C5C" w:rsidP="005362EF">
      <w:pPr>
        <w:spacing w:line="240" w:lineRule="auto"/>
        <w:ind w:left="720"/>
      </w:pPr>
      <w:r>
        <w:rPr>
          <w:b/>
        </w:rPr>
        <w:t xml:space="preserve">Return: </w:t>
      </w:r>
      <w:r w:rsidR="005362EF">
        <w:t>A</w:t>
      </w:r>
      <w:r w:rsidR="005362EF">
        <w:rPr>
          <w:b/>
        </w:rPr>
        <w:t xml:space="preserve"> </w:t>
      </w:r>
      <w:r w:rsidR="005362EF">
        <w:t>message that has its metadata encoded in UTF-8, with message data remaining un-encoded.</w:t>
      </w:r>
    </w:p>
    <w:p w14:paraId="0F424B14" w14:textId="77777777" w:rsidR="00826C5C" w:rsidRDefault="00826C5C" w:rsidP="00826C5C">
      <w:pPr>
        <w:spacing w:line="240" w:lineRule="auto"/>
        <w:ind w:left="720"/>
      </w:pPr>
      <w:r>
        <w:rPr>
          <w:b/>
        </w:rPr>
        <w:t xml:space="preserve">Description: </w:t>
      </w:r>
      <w:r w:rsidRPr="007A7E2A">
        <w:rPr>
          <w:b/>
        </w:rPr>
        <w:t xml:space="preserve"> </w:t>
      </w:r>
      <w:r w:rsidR="005362EF">
        <w:t xml:space="preserve">A module containing a set of message repair algorithms to aid in message accuracy. This module will not be fully implemented in project due to complexity and time restraints. </w:t>
      </w:r>
    </w:p>
    <w:p w14:paraId="0F424B15" w14:textId="37F4A362" w:rsidR="00826C5C" w:rsidRDefault="00826C5C" w:rsidP="00367FD3">
      <w:pPr>
        <w:spacing w:line="240" w:lineRule="auto"/>
      </w:pPr>
    </w:p>
    <w:p w14:paraId="34666F23" w14:textId="27EB9150" w:rsidR="00C77945" w:rsidRDefault="00D27331" w:rsidP="00C77945">
      <w:pPr>
        <w:spacing w:line="240" w:lineRule="auto"/>
        <w:rPr>
          <w:b/>
        </w:rPr>
      </w:pPr>
      <w:r>
        <w:rPr>
          <w:b/>
        </w:rPr>
        <w:t>Domain Table</w:t>
      </w:r>
      <w:r w:rsidR="00C77945">
        <w:rPr>
          <w:b/>
        </w:rPr>
        <w:t>:</w:t>
      </w:r>
    </w:p>
    <w:p w14:paraId="58C253BA" w14:textId="060B3B9C" w:rsidR="00C77945" w:rsidRDefault="00C77945" w:rsidP="00C77945">
      <w:pPr>
        <w:spacing w:line="240" w:lineRule="auto"/>
        <w:ind w:left="720"/>
      </w:pPr>
      <w:r>
        <w:rPr>
          <w:b/>
        </w:rPr>
        <w:t xml:space="preserve">Dependency: </w:t>
      </w:r>
      <w:r w:rsidR="00D27331">
        <w:t>Metadata from every message received, Route Request</w:t>
      </w:r>
    </w:p>
    <w:p w14:paraId="3212E162" w14:textId="7F77A589" w:rsidR="00C77945" w:rsidRDefault="00C77945" w:rsidP="00C77945">
      <w:pPr>
        <w:spacing w:line="240" w:lineRule="auto"/>
        <w:ind w:left="720"/>
      </w:pPr>
      <w:r>
        <w:rPr>
          <w:b/>
        </w:rPr>
        <w:t xml:space="preserve">Return: </w:t>
      </w:r>
      <w:r w:rsidR="00D27331">
        <w:t>A next node to route message to</w:t>
      </w:r>
    </w:p>
    <w:p w14:paraId="195D4C23" w14:textId="064DD66D" w:rsidR="00C77945" w:rsidRDefault="00C77945" w:rsidP="00C77945">
      <w:pPr>
        <w:spacing w:line="240" w:lineRule="auto"/>
        <w:ind w:left="720"/>
      </w:pPr>
      <w:r>
        <w:rPr>
          <w:b/>
        </w:rPr>
        <w:t xml:space="preserve">Description: </w:t>
      </w:r>
      <w:r w:rsidRPr="007A7E2A">
        <w:rPr>
          <w:b/>
        </w:rPr>
        <w:t xml:space="preserve"> </w:t>
      </w:r>
      <w:r w:rsidR="00D27331">
        <w:t xml:space="preserve">A module with a hybrid </w:t>
      </w:r>
      <w:r w:rsidR="00D83BE7">
        <w:t xml:space="preserve">non-volatile </w:t>
      </w:r>
      <w:r w:rsidR="00D83BE7" w:rsidRPr="00745E88">
        <w:t xml:space="preserve">memory </w:t>
      </w:r>
      <w:r w:rsidR="00D27331" w:rsidRPr="00745E88">
        <w:t xml:space="preserve">and </w:t>
      </w:r>
      <w:r w:rsidR="00D83BE7" w:rsidRPr="00745E88">
        <w:t xml:space="preserve">volatile </w:t>
      </w:r>
      <w:r w:rsidR="00D27331" w:rsidRPr="00745E88">
        <w:t>memory data table of</w:t>
      </w:r>
      <w:r w:rsidR="00D27331">
        <w:t xml:space="preserve"> all known satellites. When requested, it will provide a best next route based on its internal table state. This next step is found using a simplified path finding algorithm, as a node will always communicate directly with the destination if destination node is visible. In cases where the destination is unknown, it will make pass the message to the closest node.</w:t>
      </w:r>
    </w:p>
    <w:p w14:paraId="3F2CCAA2" w14:textId="1EA2F3D0" w:rsidR="00C77945" w:rsidRDefault="00C77945" w:rsidP="00367FD3">
      <w:pPr>
        <w:spacing w:line="240" w:lineRule="auto"/>
      </w:pPr>
    </w:p>
    <w:p w14:paraId="6C703B51" w14:textId="28A07A94" w:rsidR="00F20FA9" w:rsidRDefault="00F20FA9" w:rsidP="00367FD3">
      <w:pPr>
        <w:spacing w:line="240" w:lineRule="auto"/>
      </w:pPr>
    </w:p>
    <w:p w14:paraId="2F8B45D3" w14:textId="0D028320" w:rsidR="00F20FA9" w:rsidRDefault="00F20FA9" w:rsidP="00367FD3">
      <w:pPr>
        <w:spacing w:line="240" w:lineRule="auto"/>
      </w:pPr>
    </w:p>
    <w:p w14:paraId="346D2370" w14:textId="59F55E19" w:rsidR="00F20FA9" w:rsidRDefault="00F20FA9" w:rsidP="00367FD3">
      <w:pPr>
        <w:spacing w:line="240" w:lineRule="auto"/>
      </w:pPr>
    </w:p>
    <w:p w14:paraId="3527B9D4" w14:textId="5010BE33" w:rsidR="00F20FA9" w:rsidRDefault="00F20FA9" w:rsidP="00367FD3">
      <w:pPr>
        <w:spacing w:line="240" w:lineRule="auto"/>
      </w:pPr>
    </w:p>
    <w:p w14:paraId="2D5D8F9B" w14:textId="795B086B" w:rsidR="00F20FA9" w:rsidRDefault="00F20FA9" w:rsidP="00367FD3">
      <w:pPr>
        <w:spacing w:line="240" w:lineRule="auto"/>
      </w:pPr>
    </w:p>
    <w:p w14:paraId="345EEC47" w14:textId="389B3FED" w:rsidR="00F20FA9" w:rsidRDefault="00F20FA9" w:rsidP="00367FD3">
      <w:pPr>
        <w:spacing w:line="240" w:lineRule="auto"/>
      </w:pPr>
    </w:p>
    <w:p w14:paraId="3A3A25E3" w14:textId="1A70BBA4" w:rsidR="00F20FA9" w:rsidRDefault="00F20FA9" w:rsidP="00F20FA9">
      <w:pPr>
        <w:pStyle w:val="Heading2"/>
      </w:pPr>
      <w:bookmarkStart w:id="5" w:name="_Toc498544020"/>
      <w:r>
        <w:t>Meta-Data Description:</w:t>
      </w:r>
      <w:bookmarkEnd w:id="5"/>
    </w:p>
    <w:p w14:paraId="71DB40EA" w14:textId="77777777" w:rsidR="0064206D" w:rsidRPr="0064206D" w:rsidRDefault="0064206D" w:rsidP="0064206D"/>
    <w:p w14:paraId="36F042A9" w14:textId="008736DA" w:rsidR="00F20FA9" w:rsidRDefault="00F20FA9" w:rsidP="00367FD3">
      <w:pPr>
        <w:spacing w:line="240" w:lineRule="auto"/>
      </w:pPr>
      <w:r>
        <w:t xml:space="preserve">Below </w:t>
      </w:r>
      <w:r w:rsidR="00D83BE7">
        <w:t>is</w:t>
      </w:r>
      <w:r>
        <w:t xml:space="preserve"> the breakdown of the meta-data info encapsulating every message routed into the system:</w:t>
      </w:r>
    </w:p>
    <w:p w14:paraId="0C76DA8C" w14:textId="11BB7D9B" w:rsidR="00F20FA9" w:rsidRDefault="00F20FA9" w:rsidP="00367FD3">
      <w:pPr>
        <w:spacing w:line="240" w:lineRule="auto"/>
      </w:pPr>
    </w:p>
    <w:p w14:paraId="60CE5D60" w14:textId="77777777" w:rsidR="00750F2B" w:rsidRDefault="00750F2B" w:rsidP="00367FD3">
      <w:pPr>
        <w:spacing w:line="240" w:lineRule="auto"/>
      </w:pPr>
    </w:p>
    <w:p w14:paraId="4BDBCEEA" w14:textId="3F4D8B6B" w:rsidR="00E2580B" w:rsidRDefault="00E2580B" w:rsidP="00E2580B">
      <w:pPr>
        <w:pStyle w:val="Heading2"/>
      </w:pPr>
      <w:bookmarkStart w:id="6" w:name="_Toc498544021"/>
      <w:r>
        <w:t>Project Scope:</w:t>
      </w:r>
      <w:bookmarkEnd w:id="6"/>
    </w:p>
    <w:p w14:paraId="22E62681" w14:textId="1CEA623D" w:rsidR="00F20FA9" w:rsidRDefault="00F20FA9" w:rsidP="00367FD3">
      <w:pPr>
        <w:spacing w:line="240" w:lineRule="auto"/>
      </w:pPr>
    </w:p>
    <w:p w14:paraId="66C773E2" w14:textId="218E9EF8" w:rsidR="00E2580B" w:rsidRDefault="00E2580B" w:rsidP="00367FD3">
      <w:pPr>
        <w:spacing w:line="240" w:lineRule="auto"/>
      </w:pPr>
      <w:r>
        <w:t>The project is scoped as follows, with all other actions being out of scope or not part of the project:</w:t>
      </w:r>
    </w:p>
    <w:p w14:paraId="3B493758" w14:textId="4FEDA22D" w:rsidR="00E2580B" w:rsidRPr="00745E88" w:rsidRDefault="00E2580B" w:rsidP="00E2580B">
      <w:pPr>
        <w:pStyle w:val="ListParagraph"/>
        <w:numPr>
          <w:ilvl w:val="0"/>
          <w:numId w:val="2"/>
        </w:numPr>
        <w:spacing w:line="240" w:lineRule="auto"/>
      </w:pPr>
      <w:r>
        <w:t xml:space="preserve">Creation of all previously listed modules except for the message repair module, which will be </w:t>
      </w:r>
      <w:r w:rsidRPr="00745E88">
        <w:t>partially implemented due to complexity.</w:t>
      </w:r>
    </w:p>
    <w:p w14:paraId="6A738331" w14:textId="658B6051" w:rsidR="00EB5855" w:rsidRPr="00745E88" w:rsidRDefault="00EB5855" w:rsidP="00EB5855">
      <w:pPr>
        <w:pStyle w:val="ListParagraph"/>
        <w:numPr>
          <w:ilvl w:val="0"/>
          <w:numId w:val="2"/>
        </w:numPr>
        <w:spacing w:line="240" w:lineRule="auto"/>
      </w:pPr>
      <w:r w:rsidRPr="00745E88">
        <w:t>The ability to pass messages in-between at least 5 nodes, without message loss</w:t>
      </w:r>
    </w:p>
    <w:p w14:paraId="77755001" w14:textId="4E37D6A8" w:rsidR="00E2580B" w:rsidRPr="00745E88" w:rsidRDefault="00E2580B" w:rsidP="00E2580B">
      <w:pPr>
        <w:pStyle w:val="ListParagraph"/>
        <w:numPr>
          <w:ilvl w:val="0"/>
          <w:numId w:val="2"/>
        </w:numPr>
        <w:spacing w:line="240" w:lineRule="auto"/>
      </w:pPr>
      <w:r w:rsidRPr="00745E88">
        <w:t xml:space="preserve"> An </w:t>
      </w:r>
      <w:r w:rsidR="00D83BE7" w:rsidRPr="00745E88">
        <w:t>over</w:t>
      </w:r>
      <w:r w:rsidRPr="00745E88">
        <w:t xml:space="preserve">all system ability to handle failure gracefully, gauged </w:t>
      </w:r>
      <w:r w:rsidR="00EB5855" w:rsidRPr="00745E88">
        <w:t>by</w:t>
      </w:r>
      <w:r w:rsidRPr="00745E88">
        <w:t xml:space="preserve"> persistent </w:t>
      </w:r>
      <w:r w:rsidR="00EB5855" w:rsidRPr="00745E88">
        <w:t xml:space="preserve">function when hardware and software failures are </w:t>
      </w:r>
      <w:proofErr w:type="gramStart"/>
      <w:r w:rsidR="00EB5855" w:rsidRPr="00745E88">
        <w:t>occur</w:t>
      </w:r>
      <w:proofErr w:type="gramEnd"/>
      <w:r w:rsidR="00D83BE7" w:rsidRPr="00745E88">
        <w:t xml:space="preserve"> or are </w:t>
      </w:r>
      <w:r w:rsidR="00EB5855" w:rsidRPr="00745E88">
        <w:t>simulated</w:t>
      </w:r>
    </w:p>
    <w:p w14:paraId="1420E039" w14:textId="535F2C6C" w:rsidR="00EB5855" w:rsidRDefault="00EB5855" w:rsidP="00E2580B">
      <w:pPr>
        <w:pStyle w:val="ListParagraph"/>
        <w:numPr>
          <w:ilvl w:val="0"/>
          <w:numId w:val="2"/>
        </w:numPr>
        <w:spacing w:line="240" w:lineRule="auto"/>
      </w:pPr>
      <w:r w:rsidRPr="00745E88">
        <w:t xml:space="preserve">Utilization of </w:t>
      </w:r>
      <w:r w:rsidR="00D83BE7" w:rsidRPr="00745E88">
        <w:t>E</w:t>
      </w:r>
      <w:r w:rsidRPr="00745E88">
        <w:t>rlang</w:t>
      </w:r>
      <w:r w:rsidR="00D83BE7" w:rsidRPr="00745E88">
        <w:t>’</w:t>
      </w:r>
      <w:r w:rsidRPr="00745E88">
        <w:t>s live code-hot swap to update the code w</w:t>
      </w:r>
      <w:r w:rsidR="00D83BE7" w:rsidRPr="00745E88">
        <w:t>hile</w:t>
      </w:r>
      <w:r w:rsidRPr="00745E88">
        <w:t xml:space="preserve"> still functioning</w:t>
      </w:r>
      <w:r>
        <w:t>.</w:t>
      </w:r>
    </w:p>
    <w:p w14:paraId="24752109" w14:textId="724BE93A" w:rsidR="0066267D" w:rsidRDefault="0066267D" w:rsidP="0066267D">
      <w:pPr>
        <w:spacing w:line="240" w:lineRule="auto"/>
      </w:pPr>
    </w:p>
    <w:p w14:paraId="653F4423" w14:textId="53C14997" w:rsidR="0066267D" w:rsidRDefault="0066267D" w:rsidP="0066267D">
      <w:pPr>
        <w:spacing w:line="240" w:lineRule="auto"/>
      </w:pPr>
      <w:r>
        <w:t>What is not in scope for the project is as follows, with no intention or resources to be applied to them:</w:t>
      </w:r>
    </w:p>
    <w:p w14:paraId="39310DA2" w14:textId="0D6820DB" w:rsidR="0066267D" w:rsidRDefault="0066267D" w:rsidP="0066267D">
      <w:pPr>
        <w:pStyle w:val="ListParagraph"/>
        <w:numPr>
          <w:ilvl w:val="0"/>
          <w:numId w:val="3"/>
        </w:numPr>
        <w:spacing w:line="240" w:lineRule="auto"/>
      </w:pPr>
      <w:r>
        <w:t>More than 80% uptime capabilities</w:t>
      </w:r>
    </w:p>
    <w:p w14:paraId="4F8043CD" w14:textId="47F8C967" w:rsidR="0066267D" w:rsidRDefault="0066267D" w:rsidP="0066267D">
      <w:pPr>
        <w:pStyle w:val="ListParagraph"/>
        <w:numPr>
          <w:ilvl w:val="0"/>
          <w:numId w:val="3"/>
        </w:numPr>
        <w:spacing w:line="240" w:lineRule="auto"/>
      </w:pPr>
      <w:r>
        <w:t>Message repair algorithms</w:t>
      </w:r>
    </w:p>
    <w:p w14:paraId="2E535886" w14:textId="6797E9D1" w:rsidR="0066267D" w:rsidRDefault="0066267D" w:rsidP="0066267D">
      <w:pPr>
        <w:pStyle w:val="ListParagraph"/>
        <w:numPr>
          <w:ilvl w:val="0"/>
          <w:numId w:val="3"/>
        </w:numPr>
        <w:spacing w:line="240" w:lineRule="auto"/>
      </w:pPr>
      <w:r>
        <w:t>Variable load balancing</w:t>
      </w:r>
    </w:p>
    <w:p w14:paraId="49F1E751" w14:textId="25A6DAD5" w:rsidR="0066267D" w:rsidRDefault="0066267D" w:rsidP="0066267D">
      <w:pPr>
        <w:pStyle w:val="ListParagraph"/>
        <w:numPr>
          <w:ilvl w:val="0"/>
          <w:numId w:val="3"/>
        </w:numPr>
        <w:spacing w:line="240" w:lineRule="auto"/>
      </w:pPr>
      <w:r>
        <w:t>Power</w:t>
      </w:r>
      <w:r w:rsidR="00521159">
        <w:t xml:space="preserve"> critical</w:t>
      </w:r>
      <w:r>
        <w:t xml:space="preserve">, </w:t>
      </w:r>
      <w:r w:rsidR="000418C8">
        <w:t>transmission medium specific</w:t>
      </w:r>
      <w:r>
        <w:t>, future line of site</w:t>
      </w:r>
      <w:r w:rsidR="000418C8">
        <w:t>, or any other specialized</w:t>
      </w:r>
      <w:r>
        <w:t xml:space="preserve"> routing</w:t>
      </w:r>
    </w:p>
    <w:sectPr w:rsidR="0066267D" w:rsidSect="00CD17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08A52" w14:textId="77777777" w:rsidR="00B1012F" w:rsidRDefault="00B1012F" w:rsidP="00CD1707">
      <w:pPr>
        <w:spacing w:after="0" w:line="240" w:lineRule="auto"/>
      </w:pPr>
      <w:r>
        <w:separator/>
      </w:r>
    </w:p>
  </w:endnote>
  <w:endnote w:type="continuationSeparator" w:id="0">
    <w:p w14:paraId="462837FB" w14:textId="77777777" w:rsidR="00B1012F" w:rsidRDefault="00B1012F" w:rsidP="00CD1707">
      <w:pPr>
        <w:spacing w:after="0" w:line="240" w:lineRule="auto"/>
      </w:pPr>
      <w:r>
        <w:continuationSeparator/>
      </w:r>
    </w:p>
  </w:endnote>
  <w:endnote w:type="continuationNotice" w:id="1">
    <w:p w14:paraId="4ADBEF19" w14:textId="77777777" w:rsidR="00B1012F" w:rsidRDefault="00B101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24B1E" w14:textId="77777777" w:rsidR="00B1012F" w:rsidRDefault="00B10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91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24B1F" w14:textId="77777777" w:rsidR="00B1012F" w:rsidRDefault="00B101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F424B20" w14:textId="77777777" w:rsidR="00B1012F" w:rsidRDefault="00B101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24B22" w14:textId="77777777" w:rsidR="00B1012F" w:rsidRDefault="00B10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38C68" w14:textId="77777777" w:rsidR="00B1012F" w:rsidRDefault="00B1012F" w:rsidP="00CD1707">
      <w:pPr>
        <w:spacing w:after="0" w:line="240" w:lineRule="auto"/>
      </w:pPr>
      <w:r>
        <w:separator/>
      </w:r>
    </w:p>
  </w:footnote>
  <w:footnote w:type="continuationSeparator" w:id="0">
    <w:p w14:paraId="596DE03D" w14:textId="77777777" w:rsidR="00B1012F" w:rsidRDefault="00B1012F" w:rsidP="00CD1707">
      <w:pPr>
        <w:spacing w:after="0" w:line="240" w:lineRule="auto"/>
      </w:pPr>
      <w:r>
        <w:continuationSeparator/>
      </w:r>
    </w:p>
  </w:footnote>
  <w:footnote w:type="continuationNotice" w:id="1">
    <w:p w14:paraId="2BDE921D" w14:textId="77777777" w:rsidR="00B1012F" w:rsidRDefault="00B101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24B1C" w14:textId="77777777" w:rsidR="00B1012F" w:rsidRDefault="00B10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24B1D" w14:textId="77777777" w:rsidR="00B1012F" w:rsidRDefault="00B101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24B21" w14:textId="77777777" w:rsidR="00B1012F" w:rsidRDefault="00B10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155"/>
    <w:multiLevelType w:val="hybridMultilevel"/>
    <w:tmpl w:val="5ABC3B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E4490A"/>
    <w:multiLevelType w:val="hybridMultilevel"/>
    <w:tmpl w:val="721AB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A795F"/>
    <w:multiLevelType w:val="hybridMultilevel"/>
    <w:tmpl w:val="EA241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DD5"/>
    <w:rsid w:val="00003ACA"/>
    <w:rsid w:val="00021C13"/>
    <w:rsid w:val="00040965"/>
    <w:rsid w:val="000418C8"/>
    <w:rsid w:val="00044CD7"/>
    <w:rsid w:val="00053C7D"/>
    <w:rsid w:val="000B2667"/>
    <w:rsid w:val="000C1999"/>
    <w:rsid w:val="00112016"/>
    <w:rsid w:val="00120CB6"/>
    <w:rsid w:val="001223FB"/>
    <w:rsid w:val="00191B8B"/>
    <w:rsid w:val="001A09AD"/>
    <w:rsid w:val="001A55AC"/>
    <w:rsid w:val="001C5B99"/>
    <w:rsid w:val="001E781A"/>
    <w:rsid w:val="001F786A"/>
    <w:rsid w:val="0020113F"/>
    <w:rsid w:val="00202C88"/>
    <w:rsid w:val="00204F04"/>
    <w:rsid w:val="0020593F"/>
    <w:rsid w:val="00234A77"/>
    <w:rsid w:val="002635E5"/>
    <w:rsid w:val="002739BE"/>
    <w:rsid w:val="0028209F"/>
    <w:rsid w:val="00360216"/>
    <w:rsid w:val="00367FD3"/>
    <w:rsid w:val="00373A8E"/>
    <w:rsid w:val="00386343"/>
    <w:rsid w:val="003B556F"/>
    <w:rsid w:val="003D3C04"/>
    <w:rsid w:val="00414645"/>
    <w:rsid w:val="00430F43"/>
    <w:rsid w:val="00463A10"/>
    <w:rsid w:val="004865A3"/>
    <w:rsid w:val="00521159"/>
    <w:rsid w:val="00532D22"/>
    <w:rsid w:val="005362EF"/>
    <w:rsid w:val="00536EC6"/>
    <w:rsid w:val="00576FBA"/>
    <w:rsid w:val="00580586"/>
    <w:rsid w:val="00592FF4"/>
    <w:rsid w:val="005C0964"/>
    <w:rsid w:val="005E5260"/>
    <w:rsid w:val="005F3898"/>
    <w:rsid w:val="005F3ED9"/>
    <w:rsid w:val="006331AD"/>
    <w:rsid w:val="0064206D"/>
    <w:rsid w:val="00660C16"/>
    <w:rsid w:val="0066267D"/>
    <w:rsid w:val="00662B92"/>
    <w:rsid w:val="006C3866"/>
    <w:rsid w:val="0070598C"/>
    <w:rsid w:val="00745E88"/>
    <w:rsid w:val="00750F2B"/>
    <w:rsid w:val="00770507"/>
    <w:rsid w:val="00774EFF"/>
    <w:rsid w:val="007A7E2A"/>
    <w:rsid w:val="007E3EAD"/>
    <w:rsid w:val="007F29CA"/>
    <w:rsid w:val="00814F17"/>
    <w:rsid w:val="00826C5C"/>
    <w:rsid w:val="00826DF5"/>
    <w:rsid w:val="0084475B"/>
    <w:rsid w:val="00847AEE"/>
    <w:rsid w:val="00890A63"/>
    <w:rsid w:val="008C136C"/>
    <w:rsid w:val="008C5969"/>
    <w:rsid w:val="009504CF"/>
    <w:rsid w:val="009532DF"/>
    <w:rsid w:val="0097286C"/>
    <w:rsid w:val="009A06D5"/>
    <w:rsid w:val="009A5F01"/>
    <w:rsid w:val="009B01AA"/>
    <w:rsid w:val="009B424D"/>
    <w:rsid w:val="009D514C"/>
    <w:rsid w:val="009E2FB8"/>
    <w:rsid w:val="00A00B86"/>
    <w:rsid w:val="00A02E77"/>
    <w:rsid w:val="00A22D4A"/>
    <w:rsid w:val="00A517C7"/>
    <w:rsid w:val="00A551EE"/>
    <w:rsid w:val="00A931F7"/>
    <w:rsid w:val="00AB2E33"/>
    <w:rsid w:val="00B1012F"/>
    <w:rsid w:val="00B74DEF"/>
    <w:rsid w:val="00BA639A"/>
    <w:rsid w:val="00BD0B23"/>
    <w:rsid w:val="00BF24DF"/>
    <w:rsid w:val="00C1131E"/>
    <w:rsid w:val="00C66CC4"/>
    <w:rsid w:val="00C77945"/>
    <w:rsid w:val="00CA762E"/>
    <w:rsid w:val="00CB41A9"/>
    <w:rsid w:val="00CB5745"/>
    <w:rsid w:val="00CD1707"/>
    <w:rsid w:val="00CE4919"/>
    <w:rsid w:val="00CE70A6"/>
    <w:rsid w:val="00CF66C0"/>
    <w:rsid w:val="00D27331"/>
    <w:rsid w:val="00D30D3E"/>
    <w:rsid w:val="00D43A83"/>
    <w:rsid w:val="00D469FC"/>
    <w:rsid w:val="00D74910"/>
    <w:rsid w:val="00D83BE7"/>
    <w:rsid w:val="00D9538C"/>
    <w:rsid w:val="00DB6790"/>
    <w:rsid w:val="00E2580B"/>
    <w:rsid w:val="00E32CC9"/>
    <w:rsid w:val="00E46653"/>
    <w:rsid w:val="00E667DC"/>
    <w:rsid w:val="00E85DD5"/>
    <w:rsid w:val="00EA79B0"/>
    <w:rsid w:val="00EB5855"/>
    <w:rsid w:val="00EC3251"/>
    <w:rsid w:val="00ED6C20"/>
    <w:rsid w:val="00F16655"/>
    <w:rsid w:val="00F20FA9"/>
    <w:rsid w:val="00F340B0"/>
    <w:rsid w:val="00FF5DF1"/>
    <w:rsid w:val="6471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4AA1"/>
  <w15:docId w15:val="{367235F1-0AD3-4B3D-9886-4AF31BBD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5A3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03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1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17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17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07"/>
  </w:style>
  <w:style w:type="paragraph" w:styleId="Footer">
    <w:name w:val="footer"/>
    <w:basedOn w:val="Normal"/>
    <w:link w:val="FooterChar"/>
    <w:uiPriority w:val="99"/>
    <w:unhideWhenUsed/>
    <w:rsid w:val="00CD1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07"/>
  </w:style>
  <w:style w:type="paragraph" w:styleId="ListParagraph">
    <w:name w:val="List Paragraph"/>
    <w:basedOn w:val="Normal"/>
    <w:uiPriority w:val="34"/>
    <w:qFormat/>
    <w:rsid w:val="008C5969"/>
    <w:pPr>
      <w:ind w:left="720"/>
      <w:contextualSpacing/>
    </w:pPr>
  </w:style>
  <w:style w:type="paragraph" w:styleId="Revision">
    <w:name w:val="Revision"/>
    <w:hidden/>
    <w:uiPriority w:val="99"/>
    <w:semiHidden/>
    <w:rsid w:val="00D83B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05E9-303D-4E8A-A8E4-E65DA8F360E0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A0E18FC7-5724-4F4E-8EF2-76D9B51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1673</TotalTime>
  <Pages>9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 Horovatin</cp:lastModifiedBy>
  <cp:revision>97</cp:revision>
  <cp:lastPrinted>2017-11-16T03:19:00Z</cp:lastPrinted>
  <dcterms:created xsi:type="dcterms:W3CDTF">2017-11-14T01:42:00Z</dcterms:created>
  <dcterms:modified xsi:type="dcterms:W3CDTF">2017-11-16T03:19:00Z</dcterms:modified>
</cp:coreProperties>
</file>